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27C35995" w14:textId="77777777" w:rsidTr="00B0688D">
        <w:trPr>
          <w:trHeight w:val="1771"/>
        </w:trPr>
        <w:tc>
          <w:tcPr>
            <w:tcW w:w="7240" w:type="dxa"/>
            <w:tcBorders>
              <w:top w:val="nil"/>
              <w:left w:val="nil"/>
              <w:bottom w:val="nil"/>
              <w:right w:val="nil"/>
            </w:tcBorders>
          </w:tcPr>
          <w:p w14:paraId="62C48230" w14:textId="4559E633" w:rsidR="00B0688D" w:rsidRDefault="005B77B4" w:rsidP="007057F4">
            <w:r>
              <w:rPr>
                <w:noProof/>
              </w:rPr>
              <w:drawing>
                <wp:anchor distT="0" distB="0" distL="114300" distR="114300" simplePos="0" relativeHeight="251657215" behindDoc="1" locked="0" layoutInCell="1" allowOverlap="1" wp14:anchorId="4B7F95DE" wp14:editId="68148A49">
                  <wp:simplePos x="0" y="0"/>
                  <wp:positionH relativeFrom="column">
                    <wp:posOffset>2951970</wp:posOffset>
                  </wp:positionH>
                  <wp:positionV relativeFrom="paragraph">
                    <wp:posOffset>-1637216</wp:posOffset>
                  </wp:positionV>
                  <wp:extent cx="2274015" cy="3122528"/>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66D3827" wp14:editId="61E5014A">
                  <wp:simplePos x="0" y="0"/>
                  <wp:positionH relativeFrom="column">
                    <wp:posOffset>92470</wp:posOffset>
                  </wp:positionH>
                  <wp:positionV relativeFrom="paragraph">
                    <wp:posOffset>235596</wp:posOffset>
                  </wp:positionV>
                  <wp:extent cx="7044690" cy="293497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02.png"/>
                          <pic:cNvPicPr/>
                        </pic:nvPicPr>
                        <pic:blipFill>
                          <a:blip r:embed="rId10"/>
                          <a:stretch>
                            <a:fillRect/>
                          </a:stretch>
                        </pic:blipFill>
                        <pic:spPr>
                          <a:xfrm>
                            <a:off x="0" y="0"/>
                            <a:ext cx="7044690" cy="2934970"/>
                          </a:xfrm>
                          <a:prstGeom prst="rect">
                            <a:avLst/>
                          </a:prstGeom>
                        </pic:spPr>
                      </pic:pic>
                    </a:graphicData>
                  </a:graphic>
                  <wp14:sizeRelH relativeFrom="margin">
                    <wp14:pctWidth>0</wp14:pctWidth>
                  </wp14:sizeRelH>
                  <wp14:sizeRelV relativeFrom="margin">
                    <wp14:pctHeight>0</wp14:pctHeight>
                  </wp14:sizeRelV>
                </wp:anchor>
              </w:drawing>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6527"/>
      </w:tblGrid>
      <w:tr w:rsidR="00B0688D" w14:paraId="07CE74FE" w14:textId="77777777" w:rsidTr="00B0688D">
        <w:trPr>
          <w:trHeight w:val="2043"/>
        </w:trPr>
        <w:tc>
          <w:tcPr>
            <w:tcW w:w="4572" w:type="dxa"/>
          </w:tcPr>
          <w:p w14:paraId="0C50836C" w14:textId="08649843" w:rsidR="00B0688D" w:rsidRDefault="005B77B4" w:rsidP="007057F4">
            <w:r>
              <w:rPr>
                <w:noProof/>
              </w:rPr>
              <w:drawing>
                <wp:anchor distT="0" distB="0" distL="114300" distR="114300" simplePos="0" relativeHeight="251662336" behindDoc="1" locked="0" layoutInCell="1" allowOverlap="1" wp14:anchorId="5FFD547A" wp14:editId="0D8EDD0A">
                  <wp:simplePos x="0" y="0"/>
                  <wp:positionH relativeFrom="column">
                    <wp:posOffset>322504</wp:posOffset>
                  </wp:positionH>
                  <wp:positionV relativeFrom="paragraph">
                    <wp:posOffset>1500866</wp:posOffset>
                  </wp:positionV>
                  <wp:extent cx="2330450" cy="3310890"/>
                  <wp:effectExtent l="0" t="0" r="0" b="3810"/>
                  <wp:wrapNone/>
                  <wp:docPr id="4" name="Graphic 4"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sidR="00B0688D">
              <w:rPr>
                <w:noProof/>
              </w:rPr>
              <mc:AlternateContent>
                <mc:Choice Requires="wps">
                  <w:drawing>
                    <wp:inline distT="0" distB="0" distL="0" distR="0" wp14:anchorId="04DFC971" wp14:editId="183F9FBD">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1AE2CE9D" w14:textId="14833B37" w:rsidR="00B0688D" w:rsidRPr="002178B9" w:rsidRDefault="00B0688D" w:rsidP="004F2231">
                                  <w:pPr>
                                    <w:rPr>
                                      <w:rFonts w:asciiTheme="majorHAnsi" w:hAnsiTheme="majorHAnsi"/>
                                      <w:color w:val="0189F9" w:themeColor="accent1"/>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DFC971" id="_x0000_t202" coordsize="21600,21600" o:spt="202" path="m,l,21600r21600,l21600,xe">
                      <v:stroke joinstyle="miter"/>
                      <v:path gradientshapeok="t" o:connecttype="rect"/>
                    </v:shapetype>
                    <v:shape id="Text Box 6" o:spid="_x0000_s1026"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" filled="f" stroked="f" strokeweight=".5pt">
                      <v:textbox>
                        <w:txbxContent>
                          <w:p w14:paraId="1AE2CE9D" w14:textId="14833B37" w:rsidR="00B0688D" w:rsidRPr="002178B9" w:rsidRDefault="00B0688D" w:rsidP="004F2231">
                            <w:pPr>
                              <w:rPr>
                                <w:rFonts w:asciiTheme="majorHAnsi" w:hAnsiTheme="majorHAnsi"/>
                                <w:color w:val="0189F9" w:themeColor="accent1"/>
                                <w:sz w:val="48"/>
                                <w:szCs w:val="48"/>
                              </w:rPr>
                            </w:pPr>
                          </w:p>
                        </w:txbxContent>
                      </v:textbox>
                      <w10:anchorlock/>
                    </v:shape>
                  </w:pict>
                </mc:Fallback>
              </mc:AlternateContent>
            </w:r>
            <w:r>
              <w:rPr>
                <w:noProof/>
              </w:rPr>
              <mc:AlternateContent>
                <mc:Choice Requires="wps">
                  <w:drawing>
                    <wp:inline distT="0" distB="0" distL="0" distR="0" wp14:anchorId="0B261CFF" wp14:editId="50330D45">
                      <wp:extent cx="4144915" cy="1339403"/>
                      <wp:effectExtent l="0" t="0" r="0" b="0"/>
                      <wp:docPr id="8" name="Text Box 8"/>
                      <wp:cNvGraphicFramePr/>
                      <a:graphic xmlns:a="http://schemas.openxmlformats.org/drawingml/2006/main">
                        <a:graphicData uri="http://schemas.microsoft.com/office/word/2010/wordprocessingShape">
                          <wps:wsp>
                            <wps:cNvSpPr txBox="1"/>
                            <wps:spPr>
                              <a:xfrm>
                                <a:off x="0" y="0"/>
                                <a:ext cx="4144915" cy="1339403"/>
                              </a:xfrm>
                              <a:prstGeom prst="rect">
                                <a:avLst/>
                              </a:prstGeom>
                              <a:noFill/>
                              <a:ln w="6350">
                                <a:noFill/>
                              </a:ln>
                            </wps:spPr>
                            <wps:txbx>
                              <w:txbxContent>
                                <w:p w14:paraId="6E341A0C" w14:textId="77777777" w:rsidR="005B77B4" w:rsidRDefault="005B77B4" w:rsidP="005B77B4">
                                  <w:pPr>
                                    <w:pStyle w:val="Title"/>
                                  </w:pPr>
                                  <w:r>
                                    <w:t>Computer Science Report</w:t>
                                  </w:r>
                                </w:p>
                                <w:p w14:paraId="5FD83844" w14:textId="77777777" w:rsidR="005B77B4" w:rsidRPr="002E0194" w:rsidRDefault="005B77B4" w:rsidP="005B77B4">
                                  <w:pPr>
                                    <w:pStyle w:val="Title"/>
                                  </w:pPr>
                                  <w:r w:rsidRPr="002E0194">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261CFF" id="Text Box 8" o:spid="_x0000_s1027" type="#_x0000_t202" style="width:326.35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" filled="f" stroked="f" strokeweight=".5pt">
                      <v:textbox>
                        <w:txbxContent>
                          <w:p w14:paraId="6E341A0C" w14:textId="77777777" w:rsidR="005B77B4" w:rsidRDefault="005B77B4" w:rsidP="005B77B4">
                            <w:pPr>
                              <w:pStyle w:val="Title"/>
                            </w:pPr>
                            <w:r>
                              <w:t>Computer Science Report</w:t>
                            </w:r>
                          </w:p>
                          <w:p w14:paraId="5FD83844" w14:textId="77777777" w:rsidR="005B77B4" w:rsidRPr="002E0194" w:rsidRDefault="005B77B4" w:rsidP="005B77B4">
                            <w:pPr>
                              <w:pStyle w:val="Title"/>
                            </w:pPr>
                            <w:r w:rsidRPr="002E0194">
                              <w:t>REPORT</w:t>
                            </w:r>
                          </w:p>
                        </w:txbxContent>
                      </v:textbox>
                      <w10:anchorlock/>
                    </v:shape>
                  </w:pict>
                </mc:Fallback>
              </mc:AlternateContent>
            </w:r>
            <w:r w:rsidR="00B0688D">
              <w:rPr>
                <w:noProof/>
              </w:rPr>
              <mc:AlternateContent>
                <mc:Choice Requires="wps">
                  <w:drawing>
                    <wp:inline distT="0" distB="0" distL="0" distR="0" wp14:anchorId="5BDFC52A" wp14:editId="329BBC3E">
                      <wp:extent cx="2903220" cy="605155"/>
                      <wp:effectExtent l="0" t="0" r="0" b="4445"/>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14:paraId="51522B0B" w14:textId="77777777" w:rsidR="00B0688D" w:rsidRPr="00B0688D"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DFC52A" id="Text Box 7" o:spid="_x0000_s1028" type="#_x0000_t202" style="width:228.6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" filled="f" stroked="f" strokeweight=".5pt">
                      <v:textbox>
                        <w:txbxContent>
                          <w:p w14:paraId="51522B0B" w14:textId="77777777" w:rsidR="00B0688D" w:rsidRPr="00B0688D" w:rsidRDefault="00B0688D" w:rsidP="007057F4"/>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449"/>
        <w:gridCol w:w="4901"/>
      </w:tblGrid>
      <w:tr w:rsidR="00B0688D" w14:paraId="55860F61" w14:textId="77777777" w:rsidTr="007057F4">
        <w:trPr>
          <w:trHeight w:val="1080"/>
        </w:trPr>
        <w:tc>
          <w:tcPr>
            <w:tcW w:w="5449" w:type="dxa"/>
            <w:vAlign w:val="center"/>
          </w:tcPr>
          <w:p w14:paraId="166AF4F0" w14:textId="77777777" w:rsidR="00B0688D" w:rsidRDefault="00B0688D" w:rsidP="007057F4">
            <w:r>
              <w:rPr>
                <w:noProof/>
              </w:rPr>
              <mc:AlternateContent>
                <mc:Choice Requires="wps">
                  <w:drawing>
                    <wp:inline distT="0" distB="0" distL="0" distR="0" wp14:anchorId="1B916427" wp14:editId="259DE31B">
                      <wp:extent cx="2355494" cy="605155"/>
                      <wp:effectExtent l="0" t="0" r="0" b="4445"/>
                      <wp:docPr id="13" name="Text Box 13"/>
                      <wp:cNvGraphicFramePr/>
                      <a:graphic xmlns:a="http://schemas.openxmlformats.org/drawingml/2006/main">
                        <a:graphicData uri="http://schemas.microsoft.com/office/word/2010/wordprocessingShape">
                          <wps:wsp>
                            <wps:cNvSpPr txBox="1"/>
                            <wps:spPr>
                              <a:xfrm>
                                <a:off x="0" y="0"/>
                                <a:ext cx="2355494" cy="605155"/>
                              </a:xfrm>
                              <a:prstGeom prst="rect">
                                <a:avLst/>
                              </a:prstGeom>
                              <a:noFill/>
                              <a:ln w="6350">
                                <a:noFill/>
                              </a:ln>
                            </wps:spPr>
                            <wps:txbx>
                              <w:txbxContent>
                                <w:p w14:paraId="5C82E91D" w14:textId="6DFEE32A" w:rsidR="005B77B4" w:rsidRDefault="005B77B4" w:rsidP="004F2231">
                                  <w:pPr>
                                    <w:rPr>
                                      <w:szCs w:val="28"/>
                                    </w:rPr>
                                  </w:pPr>
                                  <w:bookmarkStart w:id="0" w:name="_Toc501102094"/>
                                  <w:r w:rsidRPr="005B77B4">
                                    <w:rPr>
                                      <w:szCs w:val="28"/>
                                    </w:rPr>
                                    <w:t>C</w:t>
                                  </w:r>
                                  <w:r w:rsidRPr="005B77B4">
                                    <w:rPr>
                                      <w:rFonts w:cstheme="minorHAnsi"/>
                                      <w:szCs w:val="28"/>
                                    </w:rPr>
                                    <w:t>é</w:t>
                                  </w:r>
                                  <w:r w:rsidRPr="005B77B4">
                                    <w:rPr>
                                      <w:szCs w:val="28"/>
                                    </w:rPr>
                                    <w:t>line Nguyen</w:t>
                                  </w:r>
                                  <w:bookmarkEnd w:id="0"/>
                                  <w:r w:rsidRPr="005B77B4">
                                    <w:rPr>
                                      <w:szCs w:val="28"/>
                                    </w:rPr>
                                    <w:t xml:space="preserve"> </w:t>
                                  </w:r>
                                  <w:r>
                                    <w:rPr>
                                      <w:szCs w:val="28"/>
                                    </w:rPr>
                                    <w:t>(1744942)</w:t>
                                  </w:r>
                                  <w:r w:rsidR="00C00E6F">
                                    <w:rPr>
                                      <w:szCs w:val="28"/>
                                    </w:rPr>
                                    <w:t xml:space="preserve">   </w:t>
                                  </w:r>
                                </w:p>
                                <w:p w14:paraId="2F963D84" w14:textId="4426F311" w:rsidR="00B0688D" w:rsidRPr="005B77B4" w:rsidRDefault="005B77B4" w:rsidP="004F2231">
                                  <w:pPr>
                                    <w:rPr>
                                      <w:szCs w:val="28"/>
                                    </w:rPr>
                                  </w:pPr>
                                  <w:r w:rsidRPr="005B77B4">
                                    <w:rPr>
                                      <w:szCs w:val="28"/>
                                    </w:rPr>
                                    <w:t>420-121-VA</w:t>
                                  </w:r>
                                  <w:r>
                                    <w:rPr>
                                      <w:szCs w:val="28"/>
                                    </w:rPr>
                                    <w:t xml:space="preserve"> section: 00003</w:t>
                                  </w:r>
                                </w:p>
                                <w:p w14:paraId="31C2CED7" w14:textId="3B2CF71C" w:rsidR="00B0688D" w:rsidRPr="005B77B4" w:rsidRDefault="005B77B4" w:rsidP="007057F4">
                                  <w:pPr>
                                    <w:rPr>
                                      <w:szCs w:val="28"/>
                                    </w:rPr>
                                  </w:pPr>
                                  <w:r w:rsidRPr="005B77B4">
                                    <w:rPr>
                                      <w:szCs w:val="28"/>
                                    </w:rPr>
                                    <w:t>1744942</w:t>
                                  </w:r>
                                </w:p>
                                <w:p w14:paraId="1985D870" w14:textId="77777777" w:rsidR="00B0688D" w:rsidRPr="007057F4" w:rsidRDefault="00B0688D" w:rsidP="007057F4"/>
                                <w:p w14:paraId="3ECCFB5B" w14:textId="77777777" w:rsidR="00B0688D" w:rsidRPr="007057F4"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916427" id="Text Box 13" o:spid="_x0000_s1029" type="#_x0000_t202" style="width:185.4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" filled="f" stroked="f" strokeweight=".5pt">
                      <v:textbox>
                        <w:txbxContent>
                          <w:p w14:paraId="5C82E91D" w14:textId="6DFEE32A" w:rsidR="005B77B4" w:rsidRDefault="005B77B4" w:rsidP="004F2231">
                            <w:pPr>
                              <w:rPr>
                                <w:szCs w:val="28"/>
                              </w:rPr>
                            </w:pPr>
                            <w:bookmarkStart w:id="1" w:name="_Toc501102094"/>
                            <w:r w:rsidRPr="005B77B4">
                              <w:rPr>
                                <w:szCs w:val="28"/>
                              </w:rPr>
                              <w:t>C</w:t>
                            </w:r>
                            <w:r w:rsidRPr="005B77B4">
                              <w:rPr>
                                <w:rFonts w:cstheme="minorHAnsi"/>
                                <w:szCs w:val="28"/>
                              </w:rPr>
                              <w:t>é</w:t>
                            </w:r>
                            <w:r w:rsidRPr="005B77B4">
                              <w:rPr>
                                <w:szCs w:val="28"/>
                              </w:rPr>
                              <w:t>line Nguyen</w:t>
                            </w:r>
                            <w:bookmarkEnd w:id="1"/>
                            <w:r w:rsidRPr="005B77B4">
                              <w:rPr>
                                <w:szCs w:val="28"/>
                              </w:rPr>
                              <w:t xml:space="preserve"> </w:t>
                            </w:r>
                            <w:r>
                              <w:rPr>
                                <w:szCs w:val="28"/>
                              </w:rPr>
                              <w:t>(1744942)</w:t>
                            </w:r>
                            <w:r w:rsidR="00C00E6F">
                              <w:rPr>
                                <w:szCs w:val="28"/>
                              </w:rPr>
                              <w:t xml:space="preserve">   </w:t>
                            </w:r>
                          </w:p>
                          <w:p w14:paraId="2F963D84" w14:textId="4426F311" w:rsidR="00B0688D" w:rsidRPr="005B77B4" w:rsidRDefault="005B77B4" w:rsidP="004F2231">
                            <w:pPr>
                              <w:rPr>
                                <w:szCs w:val="28"/>
                              </w:rPr>
                            </w:pPr>
                            <w:r w:rsidRPr="005B77B4">
                              <w:rPr>
                                <w:szCs w:val="28"/>
                              </w:rPr>
                              <w:t>420-121-VA</w:t>
                            </w:r>
                            <w:r>
                              <w:rPr>
                                <w:szCs w:val="28"/>
                              </w:rPr>
                              <w:t xml:space="preserve"> section: 00003</w:t>
                            </w:r>
                          </w:p>
                          <w:p w14:paraId="31C2CED7" w14:textId="3B2CF71C" w:rsidR="00B0688D" w:rsidRPr="005B77B4" w:rsidRDefault="005B77B4" w:rsidP="007057F4">
                            <w:pPr>
                              <w:rPr>
                                <w:szCs w:val="28"/>
                              </w:rPr>
                            </w:pPr>
                            <w:r w:rsidRPr="005B77B4">
                              <w:rPr>
                                <w:szCs w:val="28"/>
                              </w:rPr>
                              <w:t>1744942</w:t>
                            </w:r>
                          </w:p>
                          <w:p w14:paraId="1985D870" w14:textId="77777777" w:rsidR="00B0688D" w:rsidRPr="007057F4" w:rsidRDefault="00B0688D" w:rsidP="007057F4"/>
                          <w:p w14:paraId="3ECCFB5B" w14:textId="77777777" w:rsidR="00B0688D" w:rsidRPr="007057F4" w:rsidRDefault="00B0688D" w:rsidP="007057F4"/>
                        </w:txbxContent>
                      </v:textbox>
                      <w10:anchorlock/>
                    </v:shape>
                  </w:pict>
                </mc:Fallback>
              </mc:AlternateContent>
            </w:r>
          </w:p>
        </w:tc>
        <w:tc>
          <w:tcPr>
            <w:tcW w:w="4901" w:type="dxa"/>
            <w:vAlign w:val="center"/>
          </w:tcPr>
          <w:p w14:paraId="20436BAA" w14:textId="2339C2E1" w:rsidR="00B0688D" w:rsidRDefault="00B0688D" w:rsidP="007057F4">
            <w:pPr>
              <w:jc w:val="right"/>
            </w:pPr>
          </w:p>
        </w:tc>
      </w:tr>
    </w:tbl>
    <w:p w14:paraId="1308E60A" w14:textId="26CF0D5A" w:rsidR="008A3C95" w:rsidRDefault="005B77B4" w:rsidP="007057F4">
      <w:r>
        <w:rPr>
          <w:noProof/>
        </w:rPr>
        <w:drawing>
          <wp:anchor distT="0" distB="0" distL="114300" distR="114300" simplePos="0" relativeHeight="251658240" behindDoc="1" locked="0" layoutInCell="1" allowOverlap="1" wp14:anchorId="7578FBFA" wp14:editId="0D196334">
            <wp:simplePos x="0" y="0"/>
            <wp:positionH relativeFrom="column">
              <wp:posOffset>-778414</wp:posOffset>
            </wp:positionH>
            <wp:positionV relativeFrom="paragraph">
              <wp:posOffset>-216706</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859887" cy="2490114"/>
                    </a:xfrm>
                    <a:prstGeom prst="rect">
                      <a:avLst/>
                    </a:prstGeom>
                  </pic:spPr>
                </pic:pic>
              </a:graphicData>
            </a:graphic>
            <wp14:sizeRelH relativeFrom="margin">
              <wp14:pctWidth>0</wp14:pctWidth>
            </wp14:sizeRelH>
            <wp14:sizeRelV relativeFrom="margin">
              <wp14:pctHeight>0</wp14:pctHeight>
            </wp14:sizeRelV>
          </wp:anchor>
        </w:drawing>
      </w:r>
    </w:p>
    <w:p w14:paraId="576DD364" w14:textId="4AEEC720" w:rsidR="008A3C95" w:rsidRDefault="008A3C95" w:rsidP="007057F4">
      <w:r>
        <w:br w:type="page"/>
      </w:r>
    </w:p>
    <w:sdt>
      <w:sdtPr>
        <w:rPr>
          <w:rFonts w:asciiTheme="minorHAnsi" w:eastAsiaTheme="minorEastAsia" w:hAnsiTheme="minorHAnsi" w:cstheme="minorBidi"/>
          <w:bCs w:val="0"/>
          <w:caps w:val="0"/>
          <w:sz w:val="28"/>
          <w:szCs w:val="22"/>
        </w:rPr>
        <w:id w:val="2097750693"/>
        <w:docPartObj>
          <w:docPartGallery w:val="Table of Contents"/>
          <w:docPartUnique/>
        </w:docPartObj>
      </w:sdtPr>
      <w:sdtEndPr/>
      <w:sdtContent>
        <w:p w14:paraId="2B53814A" w14:textId="77777777" w:rsidR="001670A7" w:rsidRDefault="001670A7" w:rsidP="001670A7">
          <w:pPr>
            <w:pStyle w:val="TOCHeading"/>
            <w:framePr w:wrap="around" w:y="1279"/>
          </w:pPr>
          <w:r>
            <w:t>Contents</w:t>
          </w:r>
        </w:p>
        <w:p w14:paraId="3D93C52E" w14:textId="5CAE753C" w:rsidR="001670A7" w:rsidRDefault="00E02874" w:rsidP="00E02874">
          <w:pPr>
            <w:pStyle w:val="TOC1"/>
            <w:outlineLvl w:val="1"/>
          </w:pPr>
          <w:r>
            <w:rPr>
              <w:b w:val="0"/>
              <w:bCs/>
            </w:rPr>
            <w:t>Introduction</w:t>
          </w:r>
          <w:r w:rsidR="001670A7">
            <w:ptab w:relativeTo="margin" w:alignment="right" w:leader="dot"/>
          </w:r>
          <w:r w:rsidR="001670A7">
            <w:rPr>
              <w:bCs/>
            </w:rPr>
            <w:t>1</w:t>
          </w:r>
        </w:p>
        <w:p w14:paraId="6900529F" w14:textId="51D3FFED" w:rsidR="001670A7" w:rsidRDefault="00E02874">
          <w:pPr>
            <w:pStyle w:val="TOC2"/>
            <w:ind w:left="216"/>
          </w:pPr>
          <w:r>
            <w:t>Job posts in market</w:t>
          </w:r>
          <w:r w:rsidR="001670A7">
            <w:ptab w:relativeTo="margin" w:alignment="right" w:leader="dot"/>
          </w:r>
          <w:r w:rsidR="001670A7">
            <w:t>2</w:t>
          </w:r>
        </w:p>
        <w:p w14:paraId="4C6E8097" w14:textId="4EB17543" w:rsidR="001670A7" w:rsidRDefault="00E02874">
          <w:pPr>
            <w:pStyle w:val="TOC3"/>
            <w:ind w:left="446"/>
          </w:pPr>
          <w:r>
            <w:t>Why is it so important</w:t>
          </w:r>
          <w:r w:rsidR="003E0BBD">
            <w:t>?</w:t>
          </w:r>
          <w:r w:rsidR="001670A7">
            <w:ptab w:relativeTo="margin" w:alignment="right" w:leader="dot"/>
          </w:r>
          <w:r w:rsidR="001670A7">
            <w:t>3</w:t>
          </w:r>
        </w:p>
        <w:p w14:paraId="46481119" w14:textId="7AEA7EEC" w:rsidR="001670A7" w:rsidRDefault="00E02874">
          <w:pPr>
            <w:pStyle w:val="TOC1"/>
          </w:pPr>
          <w:r>
            <w:rPr>
              <w:b w:val="0"/>
              <w:bCs/>
            </w:rPr>
            <w:t>Interesting Facts</w:t>
          </w:r>
          <w:r w:rsidR="001670A7">
            <w:ptab w:relativeTo="margin" w:alignment="right" w:leader="dot"/>
          </w:r>
          <w:r w:rsidR="001670A7">
            <w:rPr>
              <w:bCs/>
            </w:rPr>
            <w:t>4</w:t>
          </w:r>
        </w:p>
        <w:p w14:paraId="55C4C9AB" w14:textId="00F3685D" w:rsidR="001670A7" w:rsidRDefault="00E02874">
          <w:pPr>
            <w:pStyle w:val="TOC2"/>
            <w:ind w:left="216"/>
          </w:pPr>
          <w:r>
            <w:t>Summary</w:t>
          </w:r>
          <w:r w:rsidR="001670A7">
            <w:ptab w:relativeTo="margin" w:alignment="right" w:leader="dot"/>
          </w:r>
          <w:r w:rsidR="001670A7">
            <w:t>5</w:t>
          </w:r>
        </w:p>
        <w:p w14:paraId="797979F0" w14:textId="56371960" w:rsidR="001670A7" w:rsidRDefault="00E02874">
          <w:pPr>
            <w:pStyle w:val="TOC3"/>
            <w:ind w:left="446"/>
          </w:pPr>
          <w:r>
            <w:t>Conclusion</w:t>
          </w:r>
          <w:r w:rsidR="001670A7">
            <w:ptab w:relativeTo="margin" w:alignment="right" w:leader="dot"/>
          </w:r>
          <w:r w:rsidR="001670A7">
            <w:t>6</w:t>
          </w:r>
        </w:p>
      </w:sdtContent>
    </w:sdt>
    <w:p w14:paraId="4447DDB4" w14:textId="77777777" w:rsidR="004F2231" w:rsidRDefault="004F2231">
      <w:pPr>
        <w:spacing w:after="200"/>
        <w:rPr>
          <w:bCs/>
          <w:noProof/>
        </w:rPr>
      </w:pPr>
      <w:r>
        <w:rPr>
          <w:bCs/>
          <w:noProof/>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4F2231" w14:paraId="7088C8B0" w14:textId="77777777" w:rsidTr="004F2231">
        <w:trPr>
          <w:trHeight w:val="1375"/>
        </w:trPr>
        <w:tc>
          <w:tcPr>
            <w:tcW w:w="4925" w:type="dxa"/>
            <w:tcBorders>
              <w:top w:val="nil"/>
              <w:left w:val="nil"/>
              <w:bottom w:val="nil"/>
              <w:right w:val="nil"/>
            </w:tcBorders>
            <w:vAlign w:val="center"/>
          </w:tcPr>
          <w:p w14:paraId="1411236D" w14:textId="0B582D5F" w:rsidR="004F2231" w:rsidRDefault="00E02874" w:rsidP="004F2231">
            <w:pPr>
              <w:pStyle w:val="Heading1"/>
              <w:framePr w:hSpace="0" w:wrap="auto" w:vAnchor="margin" w:hAnchor="text" w:yAlign="inline"/>
              <w:jc w:val="left"/>
            </w:pPr>
            <w:r>
              <w:lastRenderedPageBreak/>
              <w:t>Computer Science</w:t>
            </w:r>
          </w:p>
        </w:tc>
      </w:tr>
    </w:tbl>
    <w:tbl>
      <w:tblPr>
        <w:tblpPr w:leftFromText="180" w:rightFromText="180" w:vertAnchor="page" w:horzAnchor="margin" w:tblpY="3427"/>
        <w:tblW w:w="10061" w:type="dxa"/>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CellMar>
          <w:left w:w="0" w:type="dxa"/>
          <w:right w:w="0" w:type="dxa"/>
        </w:tblCellMar>
        <w:tblLook w:val="0000" w:firstRow="0" w:lastRow="0" w:firstColumn="0" w:lastColumn="0" w:noHBand="0" w:noVBand="0"/>
      </w:tblPr>
      <w:tblGrid>
        <w:gridCol w:w="4860"/>
        <w:gridCol w:w="360"/>
        <w:gridCol w:w="4841"/>
      </w:tblGrid>
      <w:tr w:rsidR="004F2231" w14:paraId="622A1909" w14:textId="77777777" w:rsidTr="00124ED7">
        <w:trPr>
          <w:trHeight w:val="2700"/>
        </w:trPr>
        <w:tc>
          <w:tcPr>
            <w:tcW w:w="10061" w:type="dxa"/>
            <w:gridSpan w:val="3"/>
            <w:tcBorders>
              <w:top w:val="nil"/>
              <w:left w:val="nil"/>
              <w:bottom w:val="nil"/>
              <w:right w:val="nil"/>
            </w:tcBorders>
          </w:tcPr>
          <w:p w14:paraId="4A87FBB4" w14:textId="51609893" w:rsidR="004F2231" w:rsidRPr="002178B9" w:rsidRDefault="005B77B4" w:rsidP="002178B9">
            <w:pPr>
              <w:pStyle w:val="Heading2"/>
              <w:framePr w:hSpace="0" w:wrap="auto" w:vAnchor="margin" w:hAnchor="text" w:yAlign="inline"/>
            </w:pPr>
            <w:r>
              <w:t>Introduction</w:t>
            </w:r>
          </w:p>
          <w:p w14:paraId="5DCFF44B" w14:textId="38434BA7" w:rsidR="004F2231" w:rsidRPr="00A93647" w:rsidRDefault="00946BB9" w:rsidP="002178B9">
            <w:pPr>
              <w:pStyle w:val="Content"/>
              <w:framePr w:hSpace="0" w:wrap="auto" w:vAnchor="margin" w:hAnchor="text" w:yAlign="inline"/>
              <w:rPr>
                <w:sz w:val="24"/>
                <w:szCs w:val="24"/>
              </w:rPr>
            </w:pPr>
            <w:r w:rsidRPr="00A93647">
              <w:rPr>
                <w:sz w:val="24"/>
                <w:szCs w:val="24"/>
              </w:rPr>
              <w:t xml:space="preserve">What do we think of when we say, a job the field of Computer Science? Most people think of a sitting in front of a computer for many hours. But what are they doing exactly? Well, there are many jobs in that </w:t>
            </w:r>
            <w:r w:rsidR="0089659C" w:rsidRPr="00A93647">
              <w:rPr>
                <w:sz w:val="24"/>
                <w:szCs w:val="24"/>
              </w:rPr>
              <w:t>field,</w:t>
            </w:r>
            <w:r w:rsidRPr="00A93647">
              <w:rPr>
                <w:sz w:val="24"/>
                <w:szCs w:val="24"/>
              </w:rPr>
              <w:t xml:space="preserve"> and they are all different in their own ways.  </w:t>
            </w:r>
          </w:p>
          <w:p w14:paraId="0DDBBB2A" w14:textId="77777777" w:rsidR="004F2231" w:rsidRPr="00A93647" w:rsidRDefault="004F2231" w:rsidP="004F2231">
            <w:pPr>
              <w:pStyle w:val="Content"/>
              <w:framePr w:hSpace="0" w:wrap="auto" w:vAnchor="margin" w:hAnchor="text" w:yAlign="inline"/>
              <w:rPr>
                <w:b/>
                <w:sz w:val="24"/>
                <w:szCs w:val="24"/>
              </w:rPr>
            </w:pPr>
          </w:p>
          <w:p w14:paraId="1F639C2B" w14:textId="72CCA333" w:rsidR="00E45AFA" w:rsidRPr="00E45AFA" w:rsidRDefault="00E45AFA" w:rsidP="003620E2">
            <w:pPr>
              <w:pStyle w:val="Content"/>
              <w:framePr w:hSpace="0" w:wrap="auto" w:vAnchor="margin" w:hAnchor="text" w:yAlign="inline"/>
              <w:rPr>
                <w:sz w:val="24"/>
                <w:szCs w:val="24"/>
              </w:rPr>
            </w:pPr>
            <w:r>
              <w:rPr>
                <w:sz w:val="24"/>
                <w:szCs w:val="24"/>
              </w:rPr>
              <w:t xml:space="preserve">Computer Science is something very complex unless we break it down into pieces. The jobs in this field are expanding because of the advancement in today’s world with technology. So, there is a huge demand for individuals specialized in that field.  New software, products, programming languages are being developed every single day and it is improving to make the job more efficient. </w:t>
            </w:r>
          </w:p>
          <w:p w14:paraId="5E45E256" w14:textId="77777777" w:rsidR="00E45AFA" w:rsidRDefault="00E45AFA" w:rsidP="003620E2">
            <w:pPr>
              <w:pStyle w:val="Content"/>
              <w:framePr w:hSpace="0" w:wrap="auto" w:vAnchor="margin" w:hAnchor="text" w:yAlign="inline"/>
            </w:pPr>
          </w:p>
          <w:p w14:paraId="41A7EC89" w14:textId="4B6AE0FB" w:rsidR="00E45AFA" w:rsidRPr="002178B9" w:rsidRDefault="00E45AFA" w:rsidP="003620E2">
            <w:pPr>
              <w:pStyle w:val="Content"/>
              <w:framePr w:hSpace="0" w:wrap="auto" w:vAnchor="margin" w:hAnchor="text" w:yAlign="inline"/>
            </w:pPr>
          </w:p>
        </w:tc>
      </w:tr>
      <w:tr w:rsidR="004F2231" w14:paraId="5D5EBD07" w14:textId="77777777" w:rsidTr="002178B9">
        <w:trPr>
          <w:trHeight w:val="2685"/>
        </w:trPr>
        <w:tc>
          <w:tcPr>
            <w:tcW w:w="10061" w:type="dxa"/>
            <w:gridSpan w:val="3"/>
            <w:tcBorders>
              <w:top w:val="nil"/>
              <w:left w:val="nil"/>
              <w:bottom w:val="nil"/>
              <w:right w:val="nil"/>
            </w:tcBorders>
          </w:tcPr>
          <w:p w14:paraId="040F633D" w14:textId="77777777" w:rsidR="002178B9" w:rsidRPr="002178B9" w:rsidRDefault="004F2231" w:rsidP="00124ED7">
            <w:pPr>
              <w:pStyle w:val="Content"/>
              <w:framePr w:hSpace="0" w:wrap="auto" w:vAnchor="margin" w:hAnchor="text" w:yAlign="inline"/>
              <w:jc w:val="center"/>
            </w:pPr>
            <w:r>
              <w:rPr>
                <w:noProof/>
              </w:rPr>
              <w:drawing>
                <wp:inline distT="0" distB="0" distL="0" distR="0" wp14:anchorId="4BA10E34" wp14:editId="72BB7DA3">
                  <wp:extent cx="4168067" cy="2778711"/>
                  <wp:effectExtent l="0" t="0" r="444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02-04.png"/>
                          <pic:cNvPicPr/>
                        </pic:nvPicPr>
                        <pic:blipFill>
                          <a:blip r:embed="rId15"/>
                          <a:stretch>
                            <a:fillRect/>
                          </a:stretch>
                        </pic:blipFill>
                        <pic:spPr>
                          <a:xfrm>
                            <a:off x="0" y="0"/>
                            <a:ext cx="4206895" cy="2804596"/>
                          </a:xfrm>
                          <a:prstGeom prst="rect">
                            <a:avLst/>
                          </a:prstGeom>
                        </pic:spPr>
                      </pic:pic>
                    </a:graphicData>
                  </a:graphic>
                </wp:inline>
              </w:drawing>
            </w:r>
          </w:p>
        </w:tc>
      </w:tr>
      <w:tr w:rsidR="002178B9" w14:paraId="5818E30F" w14:textId="77777777" w:rsidTr="001F0AF0">
        <w:trPr>
          <w:trHeight w:val="2685"/>
        </w:trPr>
        <w:tc>
          <w:tcPr>
            <w:tcW w:w="4860" w:type="dxa"/>
            <w:tcBorders>
              <w:top w:val="nil"/>
              <w:left w:val="nil"/>
              <w:bottom w:val="nil"/>
              <w:right w:val="nil"/>
            </w:tcBorders>
          </w:tcPr>
          <w:p w14:paraId="16869348" w14:textId="77777777" w:rsidR="002178B9" w:rsidRPr="002178B9" w:rsidRDefault="001F0AF0" w:rsidP="002178B9">
            <w:pPr>
              <w:pStyle w:val="Content"/>
              <w:framePr w:hSpace="0" w:wrap="auto" w:vAnchor="margin" w:hAnchor="text" w:yAlign="inline"/>
            </w:pPr>
            <w:r>
              <w:rPr>
                <w:noProof/>
              </w:rPr>
              <mc:AlternateContent>
                <mc:Choice Requires="wps">
                  <w:drawing>
                    <wp:inline distT="0" distB="0" distL="0" distR="0" wp14:anchorId="3D0C86A2" wp14:editId="3F253702">
                      <wp:extent cx="2949039" cy="1952367"/>
                      <wp:effectExtent l="0" t="0" r="0" b="0"/>
                      <wp:docPr id="24" name="Text Box 24"/>
                      <wp:cNvGraphicFramePr/>
                      <a:graphic xmlns:a="http://schemas.openxmlformats.org/drawingml/2006/main">
                        <a:graphicData uri="http://schemas.microsoft.com/office/word/2010/wordprocessingShape">
                          <wps:wsp>
                            <wps:cNvSpPr txBox="1"/>
                            <wps:spPr>
                              <a:xfrm>
                                <a:off x="0" y="0"/>
                                <a:ext cx="2949039" cy="1952367"/>
                              </a:xfrm>
                              <a:prstGeom prst="rect">
                                <a:avLst/>
                              </a:prstGeom>
                              <a:noFill/>
                              <a:ln w="6350">
                                <a:noFill/>
                              </a:ln>
                            </wps:spPr>
                            <wps:txbx>
                              <w:txbxContent>
                                <w:p w14:paraId="4CC0F95B" w14:textId="00598034" w:rsidR="001F0AF0" w:rsidRDefault="001F0AF0" w:rsidP="005C3643">
                                  <w:pPr>
                                    <w:pStyle w:val="Content"/>
                                  </w:pPr>
                                </w:p>
                              </w:txbxContent>
                            </wps:txbx>
                            <wps:bodyPr rot="0" spcFirstLastPara="0" vertOverflow="overflow" horzOverflow="overflow" vert="horz" wrap="square" lIns="91440" tIns="182880" rIns="91440" bIns="45720" numCol="1" spcCol="0" rtlCol="0" fromWordArt="0" anchor="t" anchorCtr="0" forceAA="0" compatLnSpc="1">
                              <a:prstTxWarp prst="textNoShape">
                                <a:avLst/>
                              </a:prstTxWarp>
                              <a:noAutofit/>
                            </wps:bodyPr>
                          </wps:wsp>
                        </a:graphicData>
                      </a:graphic>
                    </wp:inline>
                  </w:drawing>
                </mc:Choice>
                <mc:Fallback>
                  <w:pict>
                    <v:shape w14:anchorId="3D0C86A2" id="Text Box 24" o:spid="_x0000_s1030" type="#_x0000_t202" style="width:232.2pt;height:1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" filled="f" stroked="f" strokeweight=".5pt">
                      <v:textbox inset=",14.4pt">
                        <w:txbxContent>
                          <w:p w14:paraId="4CC0F95B" w14:textId="00598034" w:rsidR="001F0AF0" w:rsidRDefault="001F0AF0" w:rsidP="005C3643">
                            <w:pPr>
                              <w:pStyle w:val="Content"/>
                            </w:pPr>
                          </w:p>
                        </w:txbxContent>
                      </v:textbox>
                      <w10:anchorlock/>
                    </v:shape>
                  </w:pict>
                </mc:Fallback>
              </mc:AlternateContent>
            </w:r>
          </w:p>
        </w:tc>
        <w:tc>
          <w:tcPr>
            <w:tcW w:w="360" w:type="dxa"/>
            <w:tcBorders>
              <w:top w:val="nil"/>
              <w:left w:val="nil"/>
              <w:bottom w:val="nil"/>
              <w:right w:val="nil"/>
            </w:tcBorders>
          </w:tcPr>
          <w:p w14:paraId="43CCED8C" w14:textId="77777777" w:rsidR="002178B9" w:rsidRPr="002178B9" w:rsidRDefault="002178B9" w:rsidP="002178B9">
            <w:pPr>
              <w:pStyle w:val="Content"/>
              <w:framePr w:hSpace="0" w:wrap="auto" w:vAnchor="margin" w:hAnchor="text" w:yAlign="inline"/>
            </w:pPr>
          </w:p>
        </w:tc>
        <w:tc>
          <w:tcPr>
            <w:tcW w:w="4841" w:type="dxa"/>
            <w:tcBorders>
              <w:top w:val="nil"/>
              <w:left w:val="nil"/>
              <w:bottom w:val="nil"/>
              <w:right w:val="nil"/>
            </w:tcBorders>
          </w:tcPr>
          <w:p w14:paraId="27C1FD23" w14:textId="77777777" w:rsidR="002178B9" w:rsidRPr="002178B9" w:rsidRDefault="001F0AF0" w:rsidP="002178B9">
            <w:pPr>
              <w:pStyle w:val="Content"/>
              <w:framePr w:hSpace="0" w:wrap="auto" w:vAnchor="margin" w:hAnchor="text" w:yAlign="inline"/>
            </w:pPr>
            <w:r>
              <w:rPr>
                <w:noProof/>
              </w:rPr>
              <mc:AlternateContent>
                <mc:Choice Requires="wps">
                  <w:drawing>
                    <wp:inline distT="0" distB="0" distL="0" distR="0" wp14:anchorId="1F640DCA" wp14:editId="5C71C1BE">
                      <wp:extent cx="3064475" cy="1952367"/>
                      <wp:effectExtent l="0" t="0" r="0" b="0"/>
                      <wp:docPr id="25" name="Text Box 25"/>
                      <wp:cNvGraphicFramePr/>
                      <a:graphic xmlns:a="http://schemas.openxmlformats.org/drawingml/2006/main">
                        <a:graphicData uri="http://schemas.microsoft.com/office/word/2010/wordprocessingShape">
                          <wps:wsp>
                            <wps:cNvSpPr txBox="1"/>
                            <wps:spPr>
                              <a:xfrm>
                                <a:off x="0" y="0"/>
                                <a:ext cx="3064475" cy="1952367"/>
                              </a:xfrm>
                              <a:prstGeom prst="rect">
                                <a:avLst/>
                              </a:prstGeom>
                              <a:noFill/>
                              <a:ln w="6350">
                                <a:noFill/>
                              </a:ln>
                            </wps:spPr>
                            <wps:txbx>
                              <w:txbxContent>
                                <w:p w14:paraId="62754E69" w14:textId="465064F1" w:rsidR="001F0AF0" w:rsidRPr="00E45AFA" w:rsidRDefault="001F0AF0" w:rsidP="005C3643">
                                  <w:pPr>
                                    <w:pStyle w:val="Content"/>
                                    <w:rPr>
                                      <w:sz w:val="24"/>
                                      <w:szCs w:val="24"/>
                                    </w:rPr>
                                  </w:pPr>
                                </w:p>
                                <w:p w14:paraId="494DEEE8" w14:textId="77777777" w:rsidR="005C3643" w:rsidRPr="00E45AFA" w:rsidRDefault="005C3643" w:rsidP="005C3643">
                                  <w:pPr>
                                    <w:pStyle w:val="Content"/>
                                    <w:rPr>
                                      <w:sz w:val="24"/>
                                      <w:szCs w:val="24"/>
                                    </w:rPr>
                                  </w:pPr>
                                </w:p>
                                <w:p w14:paraId="4DD30F2D" w14:textId="551F48F7" w:rsidR="005C3643" w:rsidRPr="00E45AFA" w:rsidRDefault="005C3643" w:rsidP="00E45AFA">
                                  <w:pPr>
                                    <w:pStyle w:val="ListBullet"/>
                                    <w:numPr>
                                      <w:ilvl w:val="0"/>
                                      <w:numId w:val="0"/>
                                    </w:numPr>
                                    <w:ind w:left="360" w:hanging="360"/>
                                    <w:rPr>
                                      <w:sz w:val="24"/>
                                      <w:szCs w:val="24"/>
                                    </w:rPr>
                                  </w:pPr>
                                </w:p>
                              </w:txbxContent>
                            </wps:txbx>
                            <wps:bodyPr rot="0" spcFirstLastPara="0" vertOverflow="overflow" horzOverflow="overflow" vert="horz" wrap="square" lIns="91440" tIns="182880" rIns="91440" bIns="45720" numCol="1" spcCol="0" rtlCol="0" fromWordArt="0" anchor="t" anchorCtr="0" forceAA="0" compatLnSpc="1">
                              <a:prstTxWarp prst="textNoShape">
                                <a:avLst/>
                              </a:prstTxWarp>
                              <a:noAutofit/>
                            </wps:bodyPr>
                          </wps:wsp>
                        </a:graphicData>
                      </a:graphic>
                    </wp:inline>
                  </w:drawing>
                </mc:Choice>
                <mc:Fallback>
                  <w:pict>
                    <v:shape w14:anchorId="1F640DCA" id="Text Box 25" o:spid="_x0000_s1031" type="#_x0000_t202" style="width:241.3pt;height:1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" filled="f" stroked="f" strokeweight=".5pt">
                      <v:textbox inset=",14.4pt">
                        <w:txbxContent>
                          <w:p w14:paraId="62754E69" w14:textId="465064F1" w:rsidR="001F0AF0" w:rsidRPr="00E45AFA" w:rsidRDefault="001F0AF0" w:rsidP="005C3643">
                            <w:pPr>
                              <w:pStyle w:val="Content"/>
                              <w:rPr>
                                <w:sz w:val="24"/>
                                <w:szCs w:val="24"/>
                              </w:rPr>
                            </w:pPr>
                          </w:p>
                          <w:p w14:paraId="494DEEE8" w14:textId="77777777" w:rsidR="005C3643" w:rsidRPr="00E45AFA" w:rsidRDefault="005C3643" w:rsidP="005C3643">
                            <w:pPr>
                              <w:pStyle w:val="Content"/>
                              <w:rPr>
                                <w:sz w:val="24"/>
                                <w:szCs w:val="24"/>
                              </w:rPr>
                            </w:pPr>
                          </w:p>
                          <w:p w14:paraId="4DD30F2D" w14:textId="551F48F7" w:rsidR="005C3643" w:rsidRPr="00E45AFA" w:rsidRDefault="005C3643" w:rsidP="00E45AFA">
                            <w:pPr>
                              <w:pStyle w:val="ListBullet"/>
                              <w:numPr>
                                <w:ilvl w:val="0"/>
                                <w:numId w:val="0"/>
                              </w:numPr>
                              <w:ind w:left="360" w:hanging="360"/>
                              <w:rPr>
                                <w:sz w:val="24"/>
                                <w:szCs w:val="24"/>
                              </w:rPr>
                            </w:pPr>
                          </w:p>
                        </w:txbxContent>
                      </v:textbox>
                      <w10:anchorlock/>
                    </v:shape>
                  </w:pict>
                </mc:Fallback>
              </mc:AlternateContent>
            </w:r>
          </w:p>
        </w:tc>
      </w:tr>
    </w:tbl>
    <w:p w14:paraId="4DCB8AE5" w14:textId="77777777" w:rsidR="001F0AF0" w:rsidRDefault="001F0AF0"/>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869"/>
      </w:tblGrid>
      <w:tr w:rsidR="003E0BBD" w14:paraId="4997B0D9" w14:textId="31F45FEF" w:rsidTr="003E0BBD">
        <w:trPr>
          <w:trHeight w:val="1291"/>
        </w:trPr>
        <w:tc>
          <w:tcPr>
            <w:tcW w:w="4869" w:type="dxa"/>
            <w:tcBorders>
              <w:top w:val="nil"/>
              <w:left w:val="nil"/>
              <w:bottom w:val="nil"/>
              <w:right w:val="nil"/>
            </w:tcBorders>
            <w:vAlign w:val="center"/>
          </w:tcPr>
          <w:p w14:paraId="149C41DE" w14:textId="6E63C5CB" w:rsidR="003E0BBD" w:rsidRDefault="003E0BBD" w:rsidP="0084277E">
            <w:pPr>
              <w:pStyle w:val="Heading1"/>
              <w:framePr w:hSpace="0" w:wrap="auto" w:vAnchor="margin" w:hAnchor="text" w:yAlign="inline"/>
              <w:jc w:val="left"/>
            </w:pPr>
            <w:r>
              <w:lastRenderedPageBreak/>
              <w:t xml:space="preserve">Exploring in the field  </w:t>
            </w:r>
          </w:p>
        </w:tc>
      </w:tr>
    </w:tbl>
    <w:tbl>
      <w:tblPr>
        <w:tblpPr w:leftFromText="180" w:rightFromText="180" w:vertAnchor="page" w:horzAnchor="margin" w:tblpY="3387"/>
        <w:tblW w:w="10061" w:type="dxa"/>
        <w:tblCellMar>
          <w:left w:w="0" w:type="dxa"/>
          <w:right w:w="0" w:type="dxa"/>
        </w:tblCellMar>
        <w:tblLook w:val="0000" w:firstRow="0" w:lastRow="0" w:firstColumn="0" w:lastColumn="0" w:noHBand="0" w:noVBand="0"/>
      </w:tblPr>
      <w:tblGrid>
        <w:gridCol w:w="4854"/>
        <w:gridCol w:w="5949"/>
      </w:tblGrid>
      <w:tr w:rsidR="007C7473" w14:paraId="6050103F" w14:textId="77777777" w:rsidTr="008C5106">
        <w:trPr>
          <w:trHeight w:val="2610"/>
        </w:trPr>
        <w:tc>
          <w:tcPr>
            <w:tcW w:w="4865" w:type="dxa"/>
          </w:tcPr>
          <w:p w14:paraId="5B684E72" w14:textId="0F53A983" w:rsidR="007C7473" w:rsidRPr="002178B9" w:rsidRDefault="00514F3E" w:rsidP="0084277E">
            <w:pPr>
              <w:pStyle w:val="Content"/>
              <w:framePr w:hSpace="0" w:wrap="auto" w:vAnchor="margin" w:hAnchor="text" w:yAlign="inline"/>
            </w:pPr>
            <w:r>
              <w:rPr>
                <w:noProof/>
              </w:rPr>
              <mc:AlternateContent>
                <mc:Choice Requires="wps">
                  <w:drawing>
                    <wp:inline distT="0" distB="0" distL="0" distR="0" wp14:anchorId="179AC695" wp14:editId="193E4788">
                      <wp:extent cx="3082562" cy="5521234"/>
                      <wp:effectExtent l="0" t="0" r="0" b="3810"/>
                      <wp:docPr id="28" name="Text Box 28"/>
                      <wp:cNvGraphicFramePr/>
                      <a:graphic xmlns:a="http://schemas.openxmlformats.org/drawingml/2006/main">
                        <a:graphicData uri="http://schemas.microsoft.com/office/word/2010/wordprocessingShape">
                          <wps:wsp>
                            <wps:cNvSpPr txBox="1"/>
                            <wps:spPr>
                              <a:xfrm>
                                <a:off x="0" y="0"/>
                                <a:ext cx="3082562" cy="5521234"/>
                              </a:xfrm>
                              <a:prstGeom prst="rect">
                                <a:avLst/>
                              </a:prstGeom>
                              <a:noFill/>
                              <a:ln w="6350">
                                <a:noFill/>
                              </a:ln>
                            </wps:spPr>
                            <wps:txbx>
                              <w:txbxContent>
                                <w:p w14:paraId="5C7F0CC7" w14:textId="77777777" w:rsidR="00514F3E" w:rsidRPr="002178B9" w:rsidRDefault="00514F3E" w:rsidP="00514F3E">
                                  <w:pPr>
                                    <w:pStyle w:val="Heading2"/>
                                  </w:pPr>
                                  <w:r>
                                    <w:t xml:space="preserve">Job Posts </w:t>
                                  </w:r>
                                </w:p>
                                <w:p w14:paraId="111A158C" w14:textId="77777777" w:rsidR="00514F3E" w:rsidRPr="00A93647" w:rsidRDefault="00514F3E" w:rsidP="00514F3E">
                                  <w:pPr>
                                    <w:pStyle w:val="Content"/>
                                    <w:spacing w:after="240"/>
                                    <w:rPr>
                                      <w:sz w:val="24"/>
                                      <w:szCs w:val="24"/>
                                    </w:rPr>
                                  </w:pPr>
                                  <w:r w:rsidRPr="00A93647">
                                    <w:rPr>
                                      <w:sz w:val="24"/>
                                      <w:szCs w:val="24"/>
                                    </w:rPr>
                                    <w:t xml:space="preserve">Employment of computer and information research scientists is planned to grow 16% from the years 2018-2028 </w:t>
                                  </w:r>
                                </w:p>
                                <w:p w14:paraId="30B95AE0" w14:textId="77777777" w:rsidR="00514F3E" w:rsidRPr="00A93647" w:rsidRDefault="00514F3E" w:rsidP="00514F3E">
                                  <w:pPr>
                                    <w:pStyle w:val="ListBullet"/>
                                    <w:rPr>
                                      <w:sz w:val="24"/>
                                      <w:szCs w:val="24"/>
                                    </w:rPr>
                                  </w:pPr>
                                  <w:r w:rsidRPr="00A93647">
                                    <w:rPr>
                                      <w:sz w:val="24"/>
                                      <w:szCs w:val="24"/>
                                    </w:rPr>
                                    <w:t xml:space="preserve">It would be effiecent to have many occupants in this industry because there is a huge demand of cybersecurity to pervent any cyberhackers. </w:t>
                                  </w:r>
                                </w:p>
                                <w:p w14:paraId="51E013FF" w14:textId="77777777" w:rsidR="00514F3E" w:rsidRPr="00A93647" w:rsidRDefault="00514F3E" w:rsidP="00514F3E">
                                  <w:pPr>
                                    <w:pStyle w:val="ListBullet"/>
                                    <w:rPr>
                                      <w:sz w:val="24"/>
                                      <w:szCs w:val="24"/>
                                    </w:rPr>
                                  </w:pPr>
                                  <w:r w:rsidRPr="00A93647">
                                    <w:rPr>
                                      <w:sz w:val="24"/>
                                      <w:szCs w:val="24"/>
                                    </w:rPr>
                                    <w:t xml:space="preserve">It also advances in softwares and writing programming languages. </w:t>
                                  </w:r>
                                </w:p>
                                <w:p w14:paraId="1C6C0890" w14:textId="77777777" w:rsidR="00514F3E" w:rsidRPr="00A93647" w:rsidRDefault="00514F3E" w:rsidP="00514F3E">
                                  <w:pPr>
                                    <w:pStyle w:val="ListBullet"/>
                                    <w:rPr>
                                      <w:sz w:val="24"/>
                                      <w:szCs w:val="24"/>
                                    </w:rPr>
                                  </w:pPr>
                                  <w:r w:rsidRPr="00A93647">
                                    <w:rPr>
                                      <w:sz w:val="24"/>
                                      <w:szCs w:val="24"/>
                                    </w:rPr>
                                    <w:t xml:space="preserve">Workers are most likely to enjoy their jobs because big companies have reported that it is very hard to find skilled workers. </w:t>
                                  </w:r>
                                </w:p>
                                <w:p w14:paraId="77913781" w14:textId="77777777" w:rsidR="00514F3E" w:rsidRPr="00A93647" w:rsidRDefault="00514F3E" w:rsidP="00514F3E">
                                  <w:pPr>
                                    <w:pStyle w:val="Content"/>
                                    <w:rPr>
                                      <w:sz w:val="24"/>
                                      <w:szCs w:val="24"/>
                                    </w:rPr>
                                  </w:pPr>
                                </w:p>
                                <w:p w14:paraId="190B3CBD" w14:textId="77777777" w:rsidR="00514F3E" w:rsidRPr="00A93647" w:rsidRDefault="00514F3E" w:rsidP="00514F3E">
                                  <w:pPr>
                                    <w:pStyle w:val="Heading2"/>
                                    <w:rPr>
                                      <w:sz w:val="24"/>
                                      <w:szCs w:val="24"/>
                                    </w:rPr>
                                  </w:pPr>
                                  <w:r w:rsidRPr="00A93647">
                                    <w:rPr>
                                      <w:sz w:val="24"/>
                                      <w:szCs w:val="24"/>
                                    </w:rPr>
                                    <w:t xml:space="preserve">Why is it so important? </w:t>
                                  </w:r>
                                </w:p>
                                <w:p w14:paraId="5F25CF49" w14:textId="3C528178" w:rsidR="00514F3E" w:rsidRPr="00A93647" w:rsidRDefault="00514F3E" w:rsidP="00514F3E">
                                  <w:pPr>
                                    <w:pStyle w:val="Content"/>
                                    <w:rPr>
                                      <w:sz w:val="24"/>
                                      <w:szCs w:val="24"/>
                                    </w:rPr>
                                  </w:pPr>
                                  <w:r w:rsidRPr="00A93647">
                                    <w:rPr>
                                      <w:sz w:val="24"/>
                                      <w:szCs w:val="24"/>
                                    </w:rPr>
                                    <w:t>Our generation is advancing in artificial intelligences and need a lot of skilled workers to continue advancing</w:t>
                                  </w:r>
                                  <w:r w:rsidR="0089659C">
                                    <w:rPr>
                                      <w:sz w:val="24"/>
                                      <w:szCs w:val="24"/>
                                    </w:rPr>
                                    <w:t xml:space="preserve"> the future</w:t>
                                  </w:r>
                                  <w:r w:rsidRPr="00A93647">
                                    <w:rPr>
                                      <w:sz w:val="24"/>
                                      <w:szCs w:val="24"/>
                                    </w:rPr>
                                    <w:t xml:space="preserve">.   </w:t>
                                  </w:r>
                                </w:p>
                                <w:p w14:paraId="488E1F4D" w14:textId="77777777" w:rsidR="00514F3E" w:rsidRPr="00A93647" w:rsidRDefault="00514F3E" w:rsidP="00514F3E">
                                  <w:pPr>
                                    <w:pStyle w:val="Content"/>
                                    <w:rPr>
                                      <w:sz w:val="24"/>
                                      <w:szCs w:val="24"/>
                                    </w:rPr>
                                  </w:pPr>
                                </w:p>
                              </w:txbxContent>
                            </wps:txbx>
                            <wps:bodyPr rot="0" spcFirstLastPara="0" vertOverflow="overflow" horzOverflow="overflow" vert="horz" wrap="square" lIns="91440" tIns="182880" rIns="91440" bIns="45720" numCol="1" spcCol="0" rtlCol="0" fromWordArt="0" anchor="t" anchorCtr="0" forceAA="0" compatLnSpc="1">
                              <a:prstTxWarp prst="textNoShape">
                                <a:avLst/>
                              </a:prstTxWarp>
                              <a:noAutofit/>
                            </wps:bodyPr>
                          </wps:wsp>
                        </a:graphicData>
                      </a:graphic>
                    </wp:inline>
                  </w:drawing>
                </mc:Choice>
                <mc:Fallback>
                  <w:pict>
                    <v:shape w14:anchorId="179AC695" id="Text Box 28" o:spid="_x0000_s1032" type="#_x0000_t202" style="width:242.7pt;height:4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" filled="f" stroked="f" strokeweight=".5pt">
                      <v:textbox inset=",14.4pt">
                        <w:txbxContent>
                          <w:p w14:paraId="5C7F0CC7" w14:textId="77777777" w:rsidR="00514F3E" w:rsidRPr="002178B9" w:rsidRDefault="00514F3E" w:rsidP="00514F3E">
                            <w:pPr>
                              <w:pStyle w:val="Heading2"/>
                            </w:pPr>
                            <w:r>
                              <w:t xml:space="preserve">Job Posts </w:t>
                            </w:r>
                          </w:p>
                          <w:p w14:paraId="111A158C" w14:textId="77777777" w:rsidR="00514F3E" w:rsidRPr="00A93647" w:rsidRDefault="00514F3E" w:rsidP="00514F3E">
                            <w:pPr>
                              <w:pStyle w:val="Content"/>
                              <w:spacing w:after="240"/>
                              <w:rPr>
                                <w:sz w:val="24"/>
                                <w:szCs w:val="24"/>
                              </w:rPr>
                            </w:pPr>
                            <w:r w:rsidRPr="00A93647">
                              <w:rPr>
                                <w:sz w:val="24"/>
                                <w:szCs w:val="24"/>
                              </w:rPr>
                              <w:t xml:space="preserve">Employment of computer and information research scientists is planned to grow 16% from the years 2018-2028 </w:t>
                            </w:r>
                          </w:p>
                          <w:p w14:paraId="30B95AE0" w14:textId="77777777" w:rsidR="00514F3E" w:rsidRPr="00A93647" w:rsidRDefault="00514F3E" w:rsidP="00514F3E">
                            <w:pPr>
                              <w:pStyle w:val="ListBullet"/>
                              <w:rPr>
                                <w:sz w:val="24"/>
                                <w:szCs w:val="24"/>
                              </w:rPr>
                            </w:pPr>
                            <w:r w:rsidRPr="00A93647">
                              <w:rPr>
                                <w:sz w:val="24"/>
                                <w:szCs w:val="24"/>
                              </w:rPr>
                              <w:t xml:space="preserve">It would be effiecent to have many occupants in this industry because there is a huge demand of cybersecurity to pervent any cyberhackers. </w:t>
                            </w:r>
                          </w:p>
                          <w:p w14:paraId="51E013FF" w14:textId="77777777" w:rsidR="00514F3E" w:rsidRPr="00A93647" w:rsidRDefault="00514F3E" w:rsidP="00514F3E">
                            <w:pPr>
                              <w:pStyle w:val="ListBullet"/>
                              <w:rPr>
                                <w:sz w:val="24"/>
                                <w:szCs w:val="24"/>
                              </w:rPr>
                            </w:pPr>
                            <w:r w:rsidRPr="00A93647">
                              <w:rPr>
                                <w:sz w:val="24"/>
                                <w:szCs w:val="24"/>
                              </w:rPr>
                              <w:t xml:space="preserve">It also advances in softwares and writing programming languages. </w:t>
                            </w:r>
                          </w:p>
                          <w:p w14:paraId="1C6C0890" w14:textId="77777777" w:rsidR="00514F3E" w:rsidRPr="00A93647" w:rsidRDefault="00514F3E" w:rsidP="00514F3E">
                            <w:pPr>
                              <w:pStyle w:val="ListBullet"/>
                              <w:rPr>
                                <w:sz w:val="24"/>
                                <w:szCs w:val="24"/>
                              </w:rPr>
                            </w:pPr>
                            <w:r w:rsidRPr="00A93647">
                              <w:rPr>
                                <w:sz w:val="24"/>
                                <w:szCs w:val="24"/>
                              </w:rPr>
                              <w:t xml:space="preserve">Workers are most likely to enjoy their jobs because big companies have reported that it is very hard to find skilled workers. </w:t>
                            </w:r>
                          </w:p>
                          <w:p w14:paraId="77913781" w14:textId="77777777" w:rsidR="00514F3E" w:rsidRPr="00A93647" w:rsidRDefault="00514F3E" w:rsidP="00514F3E">
                            <w:pPr>
                              <w:pStyle w:val="Content"/>
                              <w:rPr>
                                <w:sz w:val="24"/>
                                <w:szCs w:val="24"/>
                              </w:rPr>
                            </w:pPr>
                          </w:p>
                          <w:p w14:paraId="190B3CBD" w14:textId="77777777" w:rsidR="00514F3E" w:rsidRPr="00A93647" w:rsidRDefault="00514F3E" w:rsidP="00514F3E">
                            <w:pPr>
                              <w:pStyle w:val="Heading2"/>
                              <w:rPr>
                                <w:sz w:val="24"/>
                                <w:szCs w:val="24"/>
                              </w:rPr>
                            </w:pPr>
                            <w:r w:rsidRPr="00A93647">
                              <w:rPr>
                                <w:sz w:val="24"/>
                                <w:szCs w:val="24"/>
                              </w:rPr>
                              <w:t xml:space="preserve">Why is it so important? </w:t>
                            </w:r>
                          </w:p>
                          <w:p w14:paraId="5F25CF49" w14:textId="3C528178" w:rsidR="00514F3E" w:rsidRPr="00A93647" w:rsidRDefault="00514F3E" w:rsidP="00514F3E">
                            <w:pPr>
                              <w:pStyle w:val="Content"/>
                              <w:rPr>
                                <w:sz w:val="24"/>
                                <w:szCs w:val="24"/>
                              </w:rPr>
                            </w:pPr>
                            <w:r w:rsidRPr="00A93647">
                              <w:rPr>
                                <w:sz w:val="24"/>
                                <w:szCs w:val="24"/>
                              </w:rPr>
                              <w:t>Our generation is advancing in artificial intelligences and need a lot of skilled workers to continue advancing</w:t>
                            </w:r>
                            <w:r w:rsidR="0089659C">
                              <w:rPr>
                                <w:sz w:val="24"/>
                                <w:szCs w:val="24"/>
                              </w:rPr>
                              <w:t xml:space="preserve"> the future</w:t>
                            </w:r>
                            <w:r w:rsidRPr="00A93647">
                              <w:rPr>
                                <w:sz w:val="24"/>
                                <w:szCs w:val="24"/>
                              </w:rPr>
                              <w:t xml:space="preserve">.   </w:t>
                            </w:r>
                          </w:p>
                          <w:p w14:paraId="488E1F4D" w14:textId="77777777" w:rsidR="00514F3E" w:rsidRPr="00A93647" w:rsidRDefault="00514F3E" w:rsidP="00514F3E">
                            <w:pPr>
                              <w:pStyle w:val="Content"/>
                              <w:rPr>
                                <w:sz w:val="24"/>
                                <w:szCs w:val="24"/>
                              </w:rPr>
                            </w:pPr>
                          </w:p>
                        </w:txbxContent>
                      </v:textbox>
                      <w10:anchorlock/>
                    </v:shape>
                  </w:pict>
                </mc:Fallback>
              </mc:AlternateContent>
            </w:r>
            <w:r w:rsidR="007C7473">
              <w:rPr>
                <w:noProof/>
              </w:rPr>
              <mc:AlternateContent>
                <mc:Choice Requires="wps">
                  <w:drawing>
                    <wp:inline distT="0" distB="0" distL="0" distR="0" wp14:anchorId="13227B2E" wp14:editId="2CDC4F6E">
                      <wp:extent cx="3063875" cy="1854558"/>
                      <wp:effectExtent l="0" t="0" r="0" b="0"/>
                      <wp:docPr id="448" name="Text Box 448"/>
                      <wp:cNvGraphicFramePr/>
                      <a:graphic xmlns:a="http://schemas.openxmlformats.org/drawingml/2006/main">
                        <a:graphicData uri="http://schemas.microsoft.com/office/word/2010/wordprocessingShape">
                          <wps:wsp>
                            <wps:cNvSpPr txBox="1"/>
                            <wps:spPr>
                              <a:xfrm>
                                <a:off x="0" y="0"/>
                                <a:ext cx="3063875" cy="1854558"/>
                              </a:xfrm>
                              <a:prstGeom prst="rect">
                                <a:avLst/>
                              </a:prstGeom>
                              <a:noFill/>
                              <a:ln w="6350">
                                <a:noFill/>
                              </a:ln>
                            </wps:spPr>
                            <wps:txbx>
                              <w:txbxContent>
                                <w:p w14:paraId="7663EF6D" w14:textId="6A3620A2" w:rsidR="007C7473" w:rsidRPr="00F91AD0" w:rsidRDefault="00CB5A33" w:rsidP="007C7473">
                                  <w:pPr>
                                    <w:pStyle w:val="Content"/>
                                    <w:rPr>
                                      <w:sz w:val="36"/>
                                      <w:szCs w:val="36"/>
                                    </w:rPr>
                                  </w:pPr>
                                  <w:r>
                                    <w:rPr>
                                      <w:sz w:val="36"/>
                                      <w:szCs w:val="36"/>
                                    </w:rPr>
                                    <w:t xml:space="preserve"> </w:t>
                                  </w:r>
                                </w:p>
                              </w:txbxContent>
                            </wps:txbx>
                            <wps:bodyPr rot="0" spcFirstLastPara="0" vertOverflow="overflow" horzOverflow="overflow" vert="horz" wrap="square" lIns="91440" tIns="182880" rIns="91440" bIns="45720" numCol="1" spcCol="0" rtlCol="0" fromWordArt="0" anchor="t" anchorCtr="0" forceAA="0" compatLnSpc="1">
                              <a:prstTxWarp prst="textNoShape">
                                <a:avLst/>
                              </a:prstTxWarp>
                              <a:noAutofit/>
                            </wps:bodyPr>
                          </wps:wsp>
                        </a:graphicData>
                      </a:graphic>
                    </wp:inline>
                  </w:drawing>
                </mc:Choice>
                <mc:Fallback>
                  <w:pict>
                    <v:shape w14:anchorId="13227B2E" id="Text Box 448" o:spid="_x0000_s1033" type="#_x0000_t202" style="width:241.25pt;height:1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" filled="f" stroked="f" strokeweight=".5pt">
                      <v:textbox inset=",14.4pt">
                        <w:txbxContent>
                          <w:p w14:paraId="7663EF6D" w14:textId="6A3620A2" w:rsidR="007C7473" w:rsidRPr="00F91AD0" w:rsidRDefault="00CB5A33" w:rsidP="007C7473">
                            <w:pPr>
                              <w:pStyle w:val="Content"/>
                              <w:rPr>
                                <w:sz w:val="36"/>
                                <w:szCs w:val="36"/>
                              </w:rPr>
                            </w:pPr>
                            <w:r>
                              <w:rPr>
                                <w:sz w:val="36"/>
                                <w:szCs w:val="36"/>
                              </w:rPr>
                              <w:t xml:space="preserve"> </w:t>
                            </w:r>
                          </w:p>
                        </w:txbxContent>
                      </v:textbox>
                      <w10:anchorlock/>
                    </v:shape>
                  </w:pict>
                </mc:Fallback>
              </mc:AlternateContent>
            </w:r>
          </w:p>
        </w:tc>
        <w:tc>
          <w:tcPr>
            <w:tcW w:w="5196" w:type="dxa"/>
            <w:vMerge w:val="restart"/>
          </w:tcPr>
          <w:p w14:paraId="4B964E8B" w14:textId="77777777" w:rsidR="007C7473" w:rsidRPr="002178B9" w:rsidRDefault="007C7473" w:rsidP="0084277E">
            <w:pPr>
              <w:pStyle w:val="Content"/>
              <w:framePr w:hSpace="0" w:wrap="auto" w:vAnchor="margin" w:hAnchor="text" w:yAlign="inline"/>
            </w:pPr>
            <w:r>
              <w:rPr>
                <w:noProof/>
              </w:rPr>
              <w:drawing>
                <wp:inline distT="0" distB="0" distL="0" distR="0" wp14:anchorId="1ADFFFE3" wp14:editId="2E1927B5">
                  <wp:extent cx="3777656" cy="63550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03-05.png"/>
                          <pic:cNvPicPr/>
                        </pic:nvPicPr>
                        <pic:blipFill>
                          <a:blip r:embed="rId16"/>
                          <a:stretch>
                            <a:fillRect/>
                          </a:stretch>
                        </pic:blipFill>
                        <pic:spPr>
                          <a:xfrm>
                            <a:off x="0" y="0"/>
                            <a:ext cx="3777656" cy="6355080"/>
                          </a:xfrm>
                          <a:prstGeom prst="rect">
                            <a:avLst/>
                          </a:prstGeom>
                        </pic:spPr>
                      </pic:pic>
                    </a:graphicData>
                  </a:graphic>
                </wp:inline>
              </w:drawing>
            </w:r>
          </w:p>
        </w:tc>
      </w:tr>
      <w:tr w:rsidR="007C7473" w14:paraId="62685185" w14:textId="77777777" w:rsidTr="008C5106">
        <w:trPr>
          <w:trHeight w:val="2685"/>
        </w:trPr>
        <w:tc>
          <w:tcPr>
            <w:tcW w:w="4865" w:type="dxa"/>
          </w:tcPr>
          <w:p w14:paraId="7A8C3459" w14:textId="7DB74F2E" w:rsidR="007C7473" w:rsidRPr="002178B9" w:rsidRDefault="007C7473" w:rsidP="008C5106">
            <w:pPr>
              <w:pStyle w:val="Content"/>
              <w:framePr w:hSpace="0" w:wrap="auto" w:vAnchor="margin" w:hAnchor="text" w:yAlign="inline"/>
            </w:pPr>
          </w:p>
        </w:tc>
        <w:tc>
          <w:tcPr>
            <w:tcW w:w="5196" w:type="dxa"/>
            <w:vMerge/>
          </w:tcPr>
          <w:p w14:paraId="6FC13703" w14:textId="77777777" w:rsidR="007C7473" w:rsidRPr="002178B9" w:rsidRDefault="007C7473" w:rsidP="0084277E">
            <w:pPr>
              <w:pStyle w:val="Content"/>
              <w:framePr w:hSpace="0" w:wrap="auto" w:vAnchor="margin" w:hAnchor="text" w:yAlign="inline"/>
            </w:pPr>
          </w:p>
        </w:tc>
      </w:tr>
    </w:tbl>
    <w:p w14:paraId="570C36A7" w14:textId="1346724C" w:rsidR="007057F4" w:rsidRDefault="00D6402A" w:rsidP="00D6402A">
      <w:pPr>
        <w:pStyle w:val="Heading2"/>
        <w:framePr w:wrap="around" w:hAnchor="page" w:x="961" w:y="4762"/>
      </w:pPr>
      <w:r>
        <w:t>Interesting Facts in the Computer Science field</w:t>
      </w:r>
    </w:p>
    <w:p w14:paraId="5FEF2907" w14:textId="576E3AC8" w:rsidR="00D6402A" w:rsidRDefault="00BB771A" w:rsidP="00BB771A">
      <w:pPr>
        <w:pStyle w:val="ListParagraph"/>
        <w:rPr>
          <w:bCs/>
          <w:sz w:val="24"/>
          <w:szCs w:val="24"/>
        </w:rPr>
      </w:pPr>
      <w:r>
        <w:rPr>
          <w:bCs/>
          <w:sz w:val="24"/>
          <w:szCs w:val="24"/>
        </w:rPr>
        <w:t>-</w:t>
      </w:r>
      <w:r w:rsidRPr="00BB771A">
        <w:rPr>
          <w:bCs/>
          <w:sz w:val="24"/>
          <w:szCs w:val="24"/>
        </w:rPr>
        <w:t>Women in the field earn about 94% of what m</w:t>
      </w:r>
      <w:r>
        <w:rPr>
          <w:bCs/>
          <w:sz w:val="24"/>
          <w:szCs w:val="24"/>
        </w:rPr>
        <w:t>en</w:t>
      </w:r>
      <w:r w:rsidRPr="00BB771A">
        <w:rPr>
          <w:bCs/>
          <w:sz w:val="24"/>
          <w:szCs w:val="24"/>
        </w:rPr>
        <w:t xml:space="preserve"> earn</w:t>
      </w:r>
      <w:r w:rsidR="00D6402A" w:rsidRPr="00BB771A">
        <w:rPr>
          <w:bCs/>
          <w:sz w:val="24"/>
          <w:szCs w:val="24"/>
        </w:rPr>
        <w:t xml:space="preserve"> </w:t>
      </w:r>
      <w:r>
        <w:rPr>
          <w:bCs/>
          <w:sz w:val="24"/>
          <w:szCs w:val="24"/>
        </w:rPr>
        <w:t>(smallest pay gaps)</w:t>
      </w:r>
    </w:p>
    <w:p w14:paraId="3AD1E937" w14:textId="69BC3220" w:rsidR="00BB771A" w:rsidRDefault="00BB771A" w:rsidP="00BB771A">
      <w:pPr>
        <w:pStyle w:val="ListParagraph"/>
        <w:rPr>
          <w:bCs/>
          <w:sz w:val="24"/>
          <w:szCs w:val="24"/>
        </w:rPr>
      </w:pPr>
      <w:r>
        <w:rPr>
          <w:bCs/>
          <w:sz w:val="24"/>
          <w:szCs w:val="24"/>
        </w:rPr>
        <w:t>- 20% of computer science professionals are women</w:t>
      </w:r>
    </w:p>
    <w:p w14:paraId="041598D2" w14:textId="77777777" w:rsidR="00D24E19" w:rsidRPr="00BB771A" w:rsidRDefault="00D24E19" w:rsidP="00BB771A">
      <w:pPr>
        <w:pStyle w:val="ListParagraph"/>
        <w:rPr>
          <w:bCs/>
          <w:sz w:val="24"/>
          <w:szCs w:val="24"/>
        </w:rPr>
      </w:pPr>
    </w:p>
    <w:p w14:paraId="055AC14E" w14:textId="77777777" w:rsidR="00A93647" w:rsidRPr="00D6402A" w:rsidRDefault="00A93647" w:rsidP="00A93647">
      <w:pPr>
        <w:pStyle w:val="Heading2"/>
        <w:framePr w:wrap="around" w:hAnchor="page" w:x="1274" w:y="6776"/>
      </w:pPr>
      <w:r>
        <w:t xml:space="preserve">Conclusion </w:t>
      </w:r>
    </w:p>
    <w:p w14:paraId="6FC779D8" w14:textId="4B945827" w:rsidR="00A93647" w:rsidRDefault="00A93647" w:rsidP="00A93647">
      <w:pPr>
        <w:spacing w:before="240"/>
        <w:rPr>
          <w:sz w:val="24"/>
          <w:szCs w:val="24"/>
        </w:rPr>
      </w:pPr>
    </w:p>
    <w:p w14:paraId="15069BEC" w14:textId="77777777" w:rsidR="00D24E19" w:rsidRDefault="00D24E19" w:rsidP="00A93647">
      <w:pPr>
        <w:spacing w:before="240"/>
        <w:rPr>
          <w:sz w:val="24"/>
          <w:szCs w:val="24"/>
        </w:rPr>
      </w:pPr>
    </w:p>
    <w:p w14:paraId="04003355" w14:textId="28D4076F" w:rsidR="00946BB9" w:rsidRDefault="00D6402A" w:rsidP="00A93647">
      <w:pPr>
        <w:spacing w:before="240"/>
        <w:rPr>
          <w:b w:val="0"/>
          <w:bCs/>
          <w:sz w:val="24"/>
          <w:szCs w:val="24"/>
        </w:rPr>
      </w:pPr>
      <w:r w:rsidRPr="00A93647">
        <w:rPr>
          <w:b w:val="0"/>
          <w:bCs/>
          <w:sz w:val="24"/>
          <w:szCs w:val="24"/>
        </w:rPr>
        <w:t xml:space="preserve">In conclusion, Computer Science there are many approaches in the occupants that are being offered. In today’s world technology is advancing so quickly and </w:t>
      </w:r>
      <w:r w:rsidR="00946BB9" w:rsidRPr="00A93647">
        <w:rPr>
          <w:b w:val="0"/>
          <w:bCs/>
          <w:sz w:val="24"/>
          <w:szCs w:val="24"/>
        </w:rPr>
        <w:t xml:space="preserve">the world is improving more and more every second. There are many jobs being offered in this field including </w:t>
      </w:r>
      <w:r w:rsidR="00946BB9" w:rsidRPr="00A93647">
        <w:rPr>
          <w:b w:val="0"/>
          <w:bCs/>
          <w:sz w:val="24"/>
          <w:szCs w:val="24"/>
        </w:rPr>
        <w:t xml:space="preserve">include computer and information systems managers, computer hardware engineers, computer network architects, computer programmers, computer systems analysts, database administrators, information security analysts, network and computer systems administrators, software developers, top executives, web developers </w:t>
      </w:r>
      <w:r w:rsidR="00A93647" w:rsidRPr="00A93647">
        <w:rPr>
          <w:b w:val="0"/>
          <w:bCs/>
          <w:sz w:val="24"/>
          <w:szCs w:val="24"/>
        </w:rPr>
        <w:t>A</w:t>
      </w:r>
      <w:r w:rsidR="00946BB9" w:rsidRPr="00A93647">
        <w:rPr>
          <w:b w:val="0"/>
          <w:bCs/>
          <w:sz w:val="24"/>
          <w:szCs w:val="24"/>
        </w:rPr>
        <w:t>ll the occupations require a bachelor’s degree, but the last one requires an Associate’s degree</w:t>
      </w:r>
      <w:r w:rsidR="00946BB9" w:rsidRPr="00A93647">
        <w:rPr>
          <w:b w:val="0"/>
          <w:bCs/>
          <w:sz w:val="24"/>
          <w:szCs w:val="24"/>
        </w:rPr>
        <w:t>.</w:t>
      </w:r>
      <w:r w:rsidR="00A93647">
        <w:rPr>
          <w:b w:val="0"/>
          <w:bCs/>
          <w:sz w:val="24"/>
          <w:szCs w:val="24"/>
        </w:rPr>
        <w:t xml:space="preserve"> </w:t>
      </w:r>
      <w:r w:rsidR="0089659C">
        <w:rPr>
          <w:b w:val="0"/>
          <w:bCs/>
          <w:sz w:val="24"/>
          <w:szCs w:val="24"/>
        </w:rPr>
        <w:t xml:space="preserve">There is a huge demand in skilled workers in this field for writing programming languages, </w:t>
      </w:r>
      <w:r w:rsidR="00BB771A">
        <w:rPr>
          <w:b w:val="0"/>
          <w:bCs/>
          <w:sz w:val="24"/>
          <w:szCs w:val="24"/>
        </w:rPr>
        <w:t>algorithms, software</w:t>
      </w:r>
      <w:r w:rsidR="0089659C">
        <w:rPr>
          <w:b w:val="0"/>
          <w:bCs/>
          <w:sz w:val="24"/>
          <w:szCs w:val="24"/>
        </w:rPr>
        <w:t xml:space="preserve">, and cybersecurity. </w:t>
      </w:r>
    </w:p>
    <w:p w14:paraId="2425FC6A" w14:textId="60512308" w:rsidR="00BB771A" w:rsidRDefault="00BB771A" w:rsidP="00A93647">
      <w:pPr>
        <w:spacing w:before="240"/>
        <w:rPr>
          <w:b w:val="0"/>
          <w:bCs/>
          <w:sz w:val="24"/>
          <w:szCs w:val="24"/>
        </w:rPr>
      </w:pPr>
    </w:p>
    <w:p w14:paraId="23B9D069" w14:textId="405A5D92" w:rsidR="00BB771A" w:rsidRPr="00A93647" w:rsidRDefault="00BB771A" w:rsidP="00BB771A">
      <w:pPr>
        <w:pStyle w:val="Heading2"/>
        <w:framePr w:wrap="around" w:hAnchor="page" w:x="974" w:y="11596"/>
      </w:pPr>
      <w:r>
        <w:t xml:space="preserve">References </w:t>
      </w:r>
    </w:p>
    <w:p w14:paraId="0445B953" w14:textId="784FD9F9" w:rsidR="00D6402A" w:rsidRDefault="00D6402A" w:rsidP="00D6402A">
      <w:pPr>
        <w:rPr>
          <w:b w:val="0"/>
          <w:bCs/>
          <w:sz w:val="24"/>
          <w:szCs w:val="24"/>
        </w:rPr>
      </w:pPr>
    </w:p>
    <w:p w14:paraId="2A6A2C8E" w14:textId="463C0A3E" w:rsidR="00BB771A" w:rsidRDefault="00BB771A" w:rsidP="00D6402A">
      <w:pPr>
        <w:rPr>
          <w:b w:val="0"/>
          <w:bCs/>
          <w:sz w:val="24"/>
          <w:szCs w:val="24"/>
        </w:rPr>
      </w:pPr>
    </w:p>
    <w:p w14:paraId="0861D161" w14:textId="2BAA3C73" w:rsidR="00BB771A" w:rsidRDefault="00BB771A" w:rsidP="00D6402A">
      <w:pPr>
        <w:rPr>
          <w:b w:val="0"/>
          <w:bCs/>
          <w:sz w:val="24"/>
          <w:szCs w:val="24"/>
        </w:rPr>
      </w:pPr>
    </w:p>
    <w:p w14:paraId="3CDDC2D2" w14:textId="399878B6" w:rsidR="00BB771A" w:rsidRDefault="00BB771A" w:rsidP="00D6402A">
      <w:pPr>
        <w:rPr>
          <w:rStyle w:val="Hyperlink"/>
        </w:rPr>
      </w:pPr>
      <w:hyperlink r:id="rId17" w:anchor="tab-6" w:history="1">
        <w:r>
          <w:rPr>
            <w:rStyle w:val="Hyperlink"/>
          </w:rPr>
          <w:t>https://www.bls.gov/ooh/computer-and-information-technology/computer-and-information-research-scientists.htm#tab-6</w:t>
        </w:r>
      </w:hyperlink>
    </w:p>
    <w:p w14:paraId="295BBF00" w14:textId="3FBB3785" w:rsidR="00D24E19" w:rsidRDefault="00D24E19" w:rsidP="00D6402A">
      <w:pPr>
        <w:rPr>
          <w:rStyle w:val="Hyperlink"/>
        </w:rPr>
      </w:pPr>
    </w:p>
    <w:p w14:paraId="0C4DBEF7" w14:textId="6C1CB3FE" w:rsidR="00D24E19" w:rsidRDefault="00D24E19" w:rsidP="00D6402A">
      <w:hyperlink r:id="rId18" w:history="1">
        <w:r>
          <w:rPr>
            <w:rStyle w:val="Hyperlink"/>
          </w:rPr>
          <w:t>https://www.computerscience.org/resources/women-in-computer-science/</w:t>
        </w:r>
      </w:hyperlink>
      <w:bookmarkStart w:id="2" w:name="_GoBack"/>
      <w:bookmarkEnd w:id="2"/>
    </w:p>
    <w:p w14:paraId="6993F131" w14:textId="6B98D1F8" w:rsidR="00BB771A" w:rsidRDefault="00BB771A" w:rsidP="00D6402A"/>
    <w:p w14:paraId="60BC09E2" w14:textId="77777777" w:rsidR="00BB771A" w:rsidRPr="00A93647" w:rsidRDefault="00BB771A" w:rsidP="00D6402A">
      <w:pPr>
        <w:rPr>
          <w:b w:val="0"/>
          <w:bCs/>
          <w:sz w:val="24"/>
          <w:szCs w:val="24"/>
        </w:rPr>
      </w:pPr>
    </w:p>
    <w:sectPr w:rsidR="00BB771A" w:rsidRPr="00A93647" w:rsidSect="007C7473">
      <w:headerReference w:type="even" r:id="rId19"/>
      <w:headerReference w:type="default" r:id="rId20"/>
      <w:footerReference w:type="even" r:id="rId21"/>
      <w:pgSz w:w="12240" w:h="15840" w:code="1"/>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1BCED" w14:textId="77777777" w:rsidR="00EA6B19" w:rsidRDefault="00EA6B19" w:rsidP="007057F4">
      <w:r>
        <w:separator/>
      </w:r>
    </w:p>
  </w:endnote>
  <w:endnote w:type="continuationSeparator" w:id="0">
    <w:p w14:paraId="77B45211" w14:textId="77777777" w:rsidR="00EA6B19" w:rsidRDefault="00EA6B19"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Gill Sans MT"/>
    <w:charset w:val="00"/>
    <w:family w:val="swiss"/>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18D5E" w14:textId="77777777" w:rsidR="00136006" w:rsidRDefault="00D24E19" w:rsidP="007057F4">
    <w:pPr>
      <w:pStyle w:val="Footer"/>
    </w:pPr>
    <w:sdt>
      <w:sdtPr>
        <w:rPr>
          <w:rFonts w:asciiTheme="majorHAnsi" w:eastAsiaTheme="majorEastAsia" w:hAnsiTheme="majorHAnsi" w:cstheme="majorBidi"/>
        </w:rPr>
        <w:id w:val="306900621"/>
        <w:placeholder>
          <w:docPart w:val="3F86DCB974B64DC2B9CA34E754ED8157"/>
        </w:placeholder>
        <w:temporary/>
        <w:showingPlcHdr/>
      </w:sdtPr>
      <w:sdtEndPr/>
      <w:sdtContent>
        <w:r w:rsidR="00F45884">
          <w:t>Title</w:t>
        </w:r>
      </w:sdtContent>
    </w:sdt>
    <w:r w:rsidR="0049185C">
      <w:rPr>
        <w:rFonts w:asciiTheme="majorHAnsi" w:eastAsiaTheme="majorEastAsia" w:hAnsiTheme="majorHAnsi" w:cstheme="majorBidi"/>
      </w:rPr>
      <w:ptab w:relativeTo="margin" w:alignment="right" w:leader="none"/>
    </w:r>
    <w:r w:rsidR="0049185C">
      <w:rPr>
        <w:rFonts w:asciiTheme="majorHAnsi" w:eastAsiaTheme="majorEastAsia" w:hAnsiTheme="majorHAnsi"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eastAsiaTheme="majorEastAsia" w:hAnsiTheme="majorHAnsi" w:cstheme="majorBidi"/>
        <w:noProof/>
      </w:rPr>
      <w:t>4</w:t>
    </w:r>
    <w:r w:rsidR="0049185C">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05589" w14:textId="77777777" w:rsidR="00EA6B19" w:rsidRDefault="00EA6B19" w:rsidP="007057F4">
      <w:r>
        <w:separator/>
      </w:r>
    </w:p>
  </w:footnote>
  <w:footnote w:type="continuationSeparator" w:id="0">
    <w:p w14:paraId="557D9F69" w14:textId="77777777" w:rsidR="00EA6B19" w:rsidRDefault="00EA6B19"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328FE" w14:textId="77777777" w:rsidR="00136006" w:rsidRDefault="0049185C" w:rsidP="007057F4">
    <w:pPr>
      <w:pStyle w:val="Header"/>
    </w:pPr>
    <w:r>
      <w:t>Adventure Works Marketing Plan</w:t>
    </w:r>
  </w:p>
  <w:p w14:paraId="436879FB" w14:textId="77777777" w:rsidR="00136006" w:rsidRDefault="00136006" w:rsidP="00705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14:paraId="04920376" w14:textId="77777777" w:rsidTr="007057F4">
      <w:trPr>
        <w:trHeight w:val="1712"/>
      </w:trPr>
      <w:tc>
        <w:tcPr>
          <w:tcW w:w="12311" w:type="dxa"/>
          <w:tcBorders>
            <w:top w:val="nil"/>
            <w:left w:val="nil"/>
            <w:bottom w:val="nil"/>
            <w:right w:val="nil"/>
          </w:tcBorders>
        </w:tcPr>
        <w:p w14:paraId="4E99FD2A" w14:textId="77777777" w:rsidR="007057F4" w:rsidRDefault="004F2231" w:rsidP="007057F4">
          <w:pPr>
            <w:pStyle w:val="Header"/>
          </w:pPr>
          <w:r>
            <w:rPr>
              <w:noProof/>
            </w:rPr>
            <mc:AlternateContent>
              <mc:Choice Requires="wps">
                <w:drawing>
                  <wp:anchor distT="0" distB="0" distL="114300" distR="114300" simplePos="0" relativeHeight="251665408" behindDoc="0" locked="0" layoutInCell="1" allowOverlap="1" wp14:anchorId="465732B3" wp14:editId="1A40CC87">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479750B1" w14:textId="584BF28F"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F94F2B">
                                  <w:rPr>
                                    <w:noProof/>
                                    <w:sz w:val="32"/>
                                  </w:rPr>
                                  <w:t>1</w:t>
                                </w:r>
                                <w:r w:rsidRPr="004F2231">
                                  <w:rPr>
                                    <w:sz w:val="32"/>
                                  </w:rPr>
                                  <w:fldChar w:fldCharType="end"/>
                                </w:r>
                              </w:p>
                              <w:p w14:paraId="12FF6547" w14:textId="77777777"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5732B3" id="_x0000_t202" coordsize="21600,21600" o:spt="202" path="m,l,21600r21600,l21600,xe">
                    <v:stroke joinstyle="miter"/>
                    <v:path gradientshapeok="t" o:connecttype="rect"/>
                  </v:shapetype>
                  <v:shape id="Text Box 21" o:spid="_x0000_s1034"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filled="f" stroked="f" strokeweight=".5pt">
                    <v:textbox>
                      <w:txbxContent>
                        <w:p w14:paraId="479750B1" w14:textId="584BF28F"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F94F2B">
                            <w:rPr>
                              <w:noProof/>
                              <w:sz w:val="32"/>
                            </w:rPr>
                            <w:t>1</w:t>
                          </w:r>
                          <w:r w:rsidRPr="004F2231">
                            <w:rPr>
                              <w:sz w:val="32"/>
                            </w:rPr>
                            <w:fldChar w:fldCharType="end"/>
                          </w:r>
                        </w:p>
                        <w:p w14:paraId="12FF6547" w14:textId="77777777" w:rsidR="004F2231" w:rsidRPr="004F2231" w:rsidRDefault="004F2231" w:rsidP="004F2231">
                          <w:pPr>
                            <w:rPr>
                              <w:sz w:val="32"/>
                            </w:rPr>
                          </w:pPr>
                        </w:p>
                      </w:txbxContent>
                    </v:textbox>
                  </v:shape>
                </w:pict>
              </mc:Fallback>
            </mc:AlternateContent>
          </w:r>
          <w:r w:rsidR="007057F4">
            <w:rPr>
              <w:noProof/>
            </w:rPr>
            <mc:AlternateContent>
              <mc:Choice Requires="wpg">
                <w:drawing>
                  <wp:inline distT="0" distB="0" distL="0" distR="0" wp14:anchorId="42F3262B" wp14:editId="050C1245">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448D82CF"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">
                      <v:imagedata r:id="rId7" o:title="colored rectangle"/>
                    </v:shape>
                    <v:shape id="Graphic 16" o:spid="_x0000_s1028" type="#_x0000_t75" alt="colored rectangle"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">
                      <v:imagedata r:id="rId8" o:title="colored rectangle"/>
                    </v:shape>
                    <v:shape id="Graphic 19" o:spid="_x0000_s1029" type="#_x0000_t75" alt="gray rectangle"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">
                      <v:imagedata r:id="rId9" o:title="gray rectangle"/>
                    </v:shape>
                    <w10:anchorlock/>
                  </v:group>
                </w:pict>
              </mc:Fallback>
            </mc:AlternateContent>
          </w:r>
        </w:p>
      </w:tc>
    </w:tr>
  </w:tbl>
  <w:p w14:paraId="709B791E" w14:textId="77777777" w:rsidR="007057F4" w:rsidRDefault="007057F4" w:rsidP="00705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EC44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2EA5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9CA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361E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AC07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EA04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34FE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8A0D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C9A1D47"/>
    <w:multiLevelType w:val="hybridMultilevel"/>
    <w:tmpl w:val="99CA5B18"/>
    <w:lvl w:ilvl="0" w:tplc="B854210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27C47"/>
    <w:multiLevelType w:val="hybridMultilevel"/>
    <w:tmpl w:val="7AC0BD18"/>
    <w:lvl w:ilvl="0" w:tplc="9556AB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3"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18"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19"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20"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9"/>
  </w:num>
  <w:num w:numId="4">
    <w:abstractNumId w:val="20"/>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5"/>
  </w:num>
  <w:num w:numId="18">
    <w:abstractNumId w:val="11"/>
  </w:num>
  <w:num w:numId="19">
    <w:abstractNumId w:val="14"/>
  </w:num>
  <w:num w:numId="20">
    <w:abstractNumId w:val="16"/>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7B4"/>
    <w:rsid w:val="000174F2"/>
    <w:rsid w:val="00027149"/>
    <w:rsid w:val="00067C92"/>
    <w:rsid w:val="00124ED7"/>
    <w:rsid w:val="00136006"/>
    <w:rsid w:val="001449EC"/>
    <w:rsid w:val="00146CD2"/>
    <w:rsid w:val="001670A7"/>
    <w:rsid w:val="001B361F"/>
    <w:rsid w:val="001F0AF0"/>
    <w:rsid w:val="002178B9"/>
    <w:rsid w:val="002859B5"/>
    <w:rsid w:val="00291712"/>
    <w:rsid w:val="002E0194"/>
    <w:rsid w:val="00303EF8"/>
    <w:rsid w:val="003620E2"/>
    <w:rsid w:val="00397C37"/>
    <w:rsid w:val="003E0BBD"/>
    <w:rsid w:val="003F5051"/>
    <w:rsid w:val="00420DF5"/>
    <w:rsid w:val="004371B6"/>
    <w:rsid w:val="00444C7B"/>
    <w:rsid w:val="0048718B"/>
    <w:rsid w:val="0049185C"/>
    <w:rsid w:val="004F2231"/>
    <w:rsid w:val="005112D1"/>
    <w:rsid w:val="00514F3E"/>
    <w:rsid w:val="0055035B"/>
    <w:rsid w:val="005B77B4"/>
    <w:rsid w:val="005C3643"/>
    <w:rsid w:val="0068500D"/>
    <w:rsid w:val="007057F4"/>
    <w:rsid w:val="007417B3"/>
    <w:rsid w:val="00742102"/>
    <w:rsid w:val="00750AC4"/>
    <w:rsid w:val="00773B66"/>
    <w:rsid w:val="007C7473"/>
    <w:rsid w:val="007D26F1"/>
    <w:rsid w:val="007E5499"/>
    <w:rsid w:val="008253A5"/>
    <w:rsid w:val="008417CE"/>
    <w:rsid w:val="0084277E"/>
    <w:rsid w:val="0089659C"/>
    <w:rsid w:val="008A3C95"/>
    <w:rsid w:val="008C386D"/>
    <w:rsid w:val="008C5106"/>
    <w:rsid w:val="008D5829"/>
    <w:rsid w:val="00946BB9"/>
    <w:rsid w:val="00946F55"/>
    <w:rsid w:val="00965BD5"/>
    <w:rsid w:val="009875C8"/>
    <w:rsid w:val="00991D08"/>
    <w:rsid w:val="00A63DE6"/>
    <w:rsid w:val="00A93647"/>
    <w:rsid w:val="00B00CF7"/>
    <w:rsid w:val="00B0688D"/>
    <w:rsid w:val="00B40525"/>
    <w:rsid w:val="00B41D82"/>
    <w:rsid w:val="00B90346"/>
    <w:rsid w:val="00BB6CAC"/>
    <w:rsid w:val="00BB771A"/>
    <w:rsid w:val="00BE7253"/>
    <w:rsid w:val="00C00E6F"/>
    <w:rsid w:val="00CA16E0"/>
    <w:rsid w:val="00CA42D7"/>
    <w:rsid w:val="00CB5A33"/>
    <w:rsid w:val="00CE0BC9"/>
    <w:rsid w:val="00D2045C"/>
    <w:rsid w:val="00D24E19"/>
    <w:rsid w:val="00D540AF"/>
    <w:rsid w:val="00D6093C"/>
    <w:rsid w:val="00D638C1"/>
    <w:rsid w:val="00D6402A"/>
    <w:rsid w:val="00D73D44"/>
    <w:rsid w:val="00D967AC"/>
    <w:rsid w:val="00DD79FE"/>
    <w:rsid w:val="00E02874"/>
    <w:rsid w:val="00E45AFA"/>
    <w:rsid w:val="00E50A4D"/>
    <w:rsid w:val="00E758BC"/>
    <w:rsid w:val="00E95AFE"/>
    <w:rsid w:val="00EA6B19"/>
    <w:rsid w:val="00ED3756"/>
    <w:rsid w:val="00F43A02"/>
    <w:rsid w:val="00F45884"/>
    <w:rsid w:val="00F553FE"/>
    <w:rsid w:val="00F63939"/>
    <w:rsid w:val="00F91AD0"/>
    <w:rsid w:val="00F94F2B"/>
    <w:rsid w:val="00FB05E4"/>
    <w:rsid w:val="00FC4062"/>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E635B96"/>
  <w15:chartTrackingRefBased/>
  <w15:docId w15:val="{4C2797C7-202C-42B3-A7F8-38DFC519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paragraph" w:styleId="ListParagraph">
    <w:name w:val="List Paragraph"/>
    <w:basedOn w:val="Normal"/>
    <w:uiPriority w:val="34"/>
    <w:qFormat/>
    <w:rsid w:val="00946BB9"/>
    <w:pPr>
      <w:spacing w:after="160" w:line="259" w:lineRule="auto"/>
      <w:ind w:left="720"/>
      <w:contextualSpacing/>
    </w:pPr>
    <w:rPr>
      <w:rFonts w:eastAsiaTheme="minorHAnsi"/>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omputerscience.org/resources/women-in-computer-scienc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yperlink" Target="https://www.bls.gov/ooh/computer-and-information-technology/computer-and-information-research-scientists.htm"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8" Type="http://schemas.openxmlformats.org/officeDocument/2006/relationships/image" Target="media/image17.png"/><Relationship Id="rId3" Type="http://schemas.openxmlformats.org/officeDocument/2006/relationships/image" Target="media/image12.png"/><Relationship Id="rId7" Type="http://schemas.openxmlformats.org/officeDocument/2006/relationships/image" Target="media/image16.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 Id="rId9"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in\AppData\Local\Packages\Microsoft.Office.Desktop_8wekyb3d8bbwe\LocalCache\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86DCB974B64DC2B9CA34E754ED8157"/>
        <w:category>
          <w:name w:val="General"/>
          <w:gallery w:val="placeholder"/>
        </w:category>
        <w:types>
          <w:type w:val="bbPlcHdr"/>
        </w:types>
        <w:behaviors>
          <w:behavior w:val="content"/>
        </w:behaviors>
        <w:guid w:val="{1B8A774E-553B-49CB-9E26-C4E7018BDC97}"/>
      </w:docPartPr>
      <w:docPartBody>
        <w:p w:rsidR="005A7E81" w:rsidRDefault="00FE28B7">
          <w:pPr>
            <w:pStyle w:val="3F86DCB974B64DC2B9CA34E754ED8157"/>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Gill Sans MT"/>
    <w:charset w:val="00"/>
    <w:family w:val="swiss"/>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8B7"/>
    <w:rsid w:val="005A7E81"/>
    <w:rsid w:val="00FE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86DCB974B64DC2B9CA34E754ED8157">
    <w:name w:val="3F86DCB974B64DC2B9CA34E754ED8157"/>
  </w:style>
  <w:style w:type="paragraph" w:customStyle="1" w:styleId="39F8337E5E394797B3E9E2203B22336A">
    <w:name w:val="39F8337E5E394797B3E9E2203B22336A"/>
  </w:style>
  <w:style w:type="paragraph" w:customStyle="1" w:styleId="0D1D79214368451181EE90B22BA6003C">
    <w:name w:val="0D1D79214368451181EE90B22BA6003C"/>
  </w:style>
  <w:style w:type="paragraph" w:customStyle="1" w:styleId="02F73617F61942129FB3EFC9947FFC28">
    <w:name w:val="02F73617F61942129FB3EFC9947FFC28"/>
  </w:style>
  <w:style w:type="paragraph" w:customStyle="1" w:styleId="2AC52BD3ECE24C5C8B01D1F696EE8F35">
    <w:name w:val="2AC52BD3ECE24C5C8B01D1F696EE8F35"/>
  </w:style>
  <w:style w:type="paragraph" w:customStyle="1" w:styleId="5F6C68816E854E8F8EDF3DB59A66636A">
    <w:name w:val="5F6C68816E854E8F8EDF3DB59A666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D34A4-C6CC-4DAF-983E-D600324A3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(graphic design).dotx</Template>
  <TotalTime>147</TotalTime>
  <Pages>5</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Nguyen</dc:creator>
  <cp:keywords/>
  <dc:description/>
  <cp:lastModifiedBy>Céline Nguyen</cp:lastModifiedBy>
  <cp:revision>10</cp:revision>
  <dcterms:created xsi:type="dcterms:W3CDTF">2019-09-15T00:24:00Z</dcterms:created>
  <dcterms:modified xsi:type="dcterms:W3CDTF">2019-09-17T01:13:00Z</dcterms:modified>
</cp:coreProperties>
</file>